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601" w:rsidRDefault="003D25CB" w:rsidP="00717E7F">
      <w:pPr>
        <w:pStyle w:val="Title"/>
        <w:jc w:val="center"/>
        <w:rPr>
          <w:noProof/>
          <w:rtl/>
        </w:rPr>
      </w:pPr>
      <w:r>
        <w:rPr>
          <w:rFonts w:hint="cs"/>
          <w:noProof/>
          <w:rtl/>
        </w:rPr>
        <w:t xml:space="preserve">מפרט דרישות תוכנה </w:t>
      </w:r>
      <w:r w:rsidR="003C1601">
        <w:rPr>
          <w:rFonts w:hint="cs"/>
          <w:noProof/>
          <w:rtl/>
        </w:rPr>
        <w:t xml:space="preserve"> - </w:t>
      </w:r>
      <w:r>
        <w:rPr>
          <w:rFonts w:hint="cs"/>
          <w:noProof/>
        </w:rPr>
        <w:t>SRS</w:t>
      </w:r>
    </w:p>
    <w:p w:rsidR="00577A0E" w:rsidRDefault="003C1601" w:rsidP="00CD0E1A">
      <w:pPr>
        <w:pStyle w:val="Heading1"/>
        <w:rPr>
          <w:noProof/>
          <w:rtl/>
        </w:rPr>
      </w:pPr>
      <w:bookmarkStart w:id="0" w:name="_Toc244791904"/>
      <w:bookmarkStart w:id="1" w:name="_Toc275493950"/>
      <w:r>
        <w:rPr>
          <w:rFonts w:hint="cs"/>
          <w:noProof/>
          <w:rtl/>
        </w:rPr>
        <w:t>מידע כללי</w:t>
      </w:r>
      <w:bookmarkEnd w:id="0"/>
      <w:bookmarkEnd w:id="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93"/>
        <w:gridCol w:w="6629"/>
      </w:tblGrid>
      <w:tr w:rsidR="00577A0E" w:rsidTr="003C1601">
        <w:tc>
          <w:tcPr>
            <w:tcW w:w="1893" w:type="dxa"/>
          </w:tcPr>
          <w:p w:rsidR="00577A0E" w:rsidRDefault="00577A0E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שם הפרויקט</w:t>
            </w:r>
            <w:r w:rsidR="003C1601">
              <w:rPr>
                <w:rFonts w:hint="cs"/>
                <w:noProof/>
                <w:rtl/>
              </w:rPr>
              <w:t>:</w:t>
            </w:r>
          </w:p>
        </w:tc>
        <w:tc>
          <w:tcPr>
            <w:tcW w:w="6629" w:type="dxa"/>
          </w:tcPr>
          <w:p w:rsidR="00577A0E" w:rsidRPr="00A67C43" w:rsidRDefault="00A67C43" w:rsidP="00ED54C8">
            <w:pPr>
              <w:pStyle w:val="a"/>
              <w:rPr>
                <w:color w:val="365F91" w:themeColor="accent1" w:themeShade="BF"/>
              </w:rPr>
            </w:pPr>
            <w:r w:rsidRPr="00A67C43">
              <w:rPr>
                <w:rFonts w:hint="cs"/>
                <w:color w:val="365F91" w:themeColor="accent1" w:themeShade="BF"/>
              </w:rPr>
              <w:t>R</w:t>
            </w:r>
            <w:r w:rsidRPr="00A67C43">
              <w:rPr>
                <w:color w:val="365F91" w:themeColor="accent1" w:themeShade="BF"/>
              </w:rPr>
              <w:t>emindYou</w:t>
            </w:r>
          </w:p>
        </w:tc>
      </w:tr>
      <w:tr w:rsidR="00577A0E" w:rsidTr="003C1601">
        <w:tc>
          <w:tcPr>
            <w:tcW w:w="1893" w:type="dxa"/>
          </w:tcPr>
          <w:p w:rsidR="00577A0E" w:rsidRDefault="00CD0E1A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צוות הפרויקט</w:t>
            </w:r>
          </w:p>
        </w:tc>
        <w:tc>
          <w:tcPr>
            <w:tcW w:w="6629" w:type="dxa"/>
          </w:tcPr>
          <w:p w:rsidR="00577A0E" w:rsidRPr="00A67C43" w:rsidRDefault="00A67C43" w:rsidP="00ED54C8">
            <w:pPr>
              <w:pStyle w:val="a"/>
              <w:rPr>
                <w:color w:val="365F91" w:themeColor="accent1" w:themeShade="BF"/>
                <w:rtl/>
              </w:rPr>
            </w:pPr>
            <w:r w:rsidRPr="00A67C43">
              <w:rPr>
                <w:color w:val="365F91" w:themeColor="accent1" w:themeShade="BF"/>
              </w:rPr>
              <w:t>Nirbm, flashxyz, rotemsd, liorsap1, hudeda</w:t>
            </w:r>
          </w:p>
        </w:tc>
      </w:tr>
      <w:tr w:rsidR="00577A0E" w:rsidTr="003C1601">
        <w:tc>
          <w:tcPr>
            <w:tcW w:w="1893" w:type="dxa"/>
          </w:tcPr>
          <w:p w:rsidR="00577A0E" w:rsidRDefault="003C1601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מצורפים:</w:t>
            </w:r>
          </w:p>
        </w:tc>
        <w:tc>
          <w:tcPr>
            <w:tcW w:w="6629" w:type="dxa"/>
          </w:tcPr>
          <w:p w:rsidR="00577A0E" w:rsidRDefault="00577A0E" w:rsidP="003C1601">
            <w:pPr>
              <w:pStyle w:val="a"/>
              <w:rPr>
                <w:rtl/>
              </w:rPr>
            </w:pPr>
          </w:p>
        </w:tc>
      </w:tr>
      <w:tr w:rsidR="00577A0E" w:rsidTr="003C1601">
        <w:tc>
          <w:tcPr>
            <w:tcW w:w="1893" w:type="dxa"/>
          </w:tcPr>
          <w:p w:rsidR="00577A0E" w:rsidRDefault="003C1601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קשורים:</w:t>
            </w:r>
          </w:p>
        </w:tc>
        <w:tc>
          <w:tcPr>
            <w:tcW w:w="6629" w:type="dxa"/>
          </w:tcPr>
          <w:p w:rsidR="00577A0E" w:rsidRDefault="00426FBE" w:rsidP="009B6F70">
            <w:pPr>
              <w:rPr>
                <w:noProof/>
                <w:rtl/>
              </w:rPr>
            </w:pPr>
            <w:r w:rsidRPr="00426FBE">
              <w:rPr>
                <w:rStyle w:val="Char"/>
                <w:rFonts w:hint="cs"/>
                <w:color w:val="365F91" w:themeColor="accent1" w:themeShade="BF"/>
                <w:rtl/>
              </w:rPr>
              <w:t xml:space="preserve">רעיון הפרויקט(מצגת) , מסמך אתחול, צוות הפיתוח, סיכום פגישה ראשונה עם הלקוח. </w:t>
            </w:r>
          </w:p>
        </w:tc>
      </w:tr>
      <w:tr w:rsidR="00577A0E" w:rsidTr="003C1601">
        <w:tc>
          <w:tcPr>
            <w:tcW w:w="1893" w:type="dxa"/>
          </w:tcPr>
          <w:p w:rsidR="00577A0E" w:rsidRDefault="00577A0E" w:rsidP="00577A0E">
            <w:pPr>
              <w:rPr>
                <w:noProof/>
                <w:rtl/>
              </w:rPr>
            </w:pPr>
          </w:p>
        </w:tc>
        <w:tc>
          <w:tcPr>
            <w:tcW w:w="6629" w:type="dxa"/>
          </w:tcPr>
          <w:p w:rsidR="00577A0E" w:rsidRDefault="00577A0E" w:rsidP="00577A0E">
            <w:pPr>
              <w:rPr>
                <w:noProof/>
                <w:rtl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bidi="he-IL"/>
        </w:rPr>
        <w:id w:val="329701830"/>
        <w:docPartObj>
          <w:docPartGallery w:val="Table of Contents"/>
          <w:docPartUnique/>
        </w:docPartObj>
      </w:sdtPr>
      <w:sdtEndPr/>
      <w:sdtContent>
        <w:p w:rsidR="00CC494F" w:rsidRDefault="00ED58AB" w:rsidP="00CC494F">
          <w:pPr>
            <w:pStyle w:val="TOCHeading"/>
            <w:bidi/>
            <w:rPr>
              <w:rFonts w:eastAsiaTheme="minorEastAsia"/>
              <w:noProof/>
            </w:rPr>
          </w:pPr>
          <w:r>
            <w:rPr>
              <w:rFonts w:hint="cs"/>
              <w:rtl/>
              <w:lang w:bidi="he-IL"/>
            </w:rPr>
            <w:t>תוכן העניינים</w:t>
          </w:r>
          <w:r w:rsidR="001C09C5">
            <w:fldChar w:fldCharType="begin"/>
          </w:r>
          <w:r>
            <w:instrText xml:space="preserve"> TOC \o "1-3" \h \z \u </w:instrText>
          </w:r>
          <w:r w:rsidR="001C09C5">
            <w:fldChar w:fldCharType="separate"/>
          </w:r>
        </w:p>
        <w:p w:rsidR="00CC494F" w:rsidRDefault="000F5726" w:rsidP="00B527E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0" w:history="1">
            <w:r w:rsidR="00CC494F" w:rsidRPr="00CC08D8">
              <w:rPr>
                <w:rStyle w:val="Hyperlink"/>
                <w:rFonts w:hint="eastAsia"/>
                <w:noProof/>
                <w:rtl/>
              </w:rPr>
              <w:t>מידע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כללי</w:t>
            </w:r>
            <w:r w:rsidR="00CC494F">
              <w:rPr>
                <w:noProof/>
                <w:webHidden/>
                <w:rtl/>
              </w:rPr>
              <w:tab/>
            </w:r>
            <w:r w:rsidR="00B527EB">
              <w:rPr>
                <w:rFonts w:hint="cs"/>
                <w:noProof/>
                <w:webHidden/>
                <w:rtl/>
              </w:rPr>
              <w:t>1</w:t>
            </w:r>
          </w:hyperlink>
        </w:p>
        <w:p w:rsidR="00CC494F" w:rsidRDefault="000F5726" w:rsidP="00B527E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1" w:history="1">
            <w:r w:rsidR="00CC494F" w:rsidRPr="00CC08D8">
              <w:rPr>
                <w:rStyle w:val="Hyperlink"/>
                <w:rFonts w:hint="eastAsia"/>
                <w:noProof/>
                <w:rtl/>
              </w:rPr>
              <w:t>הסטורית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שינויים</w:t>
            </w:r>
            <w:r w:rsidR="00CC494F">
              <w:rPr>
                <w:noProof/>
                <w:webHidden/>
                <w:rtl/>
              </w:rPr>
              <w:tab/>
            </w:r>
            <w:r w:rsidR="00B527EB">
              <w:rPr>
                <w:rFonts w:hint="cs"/>
                <w:noProof/>
                <w:webHidden/>
                <w:rtl/>
              </w:rPr>
              <w:t>1</w:t>
            </w:r>
          </w:hyperlink>
        </w:p>
        <w:p w:rsidR="00CC494F" w:rsidRDefault="000F5726" w:rsidP="00B527E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2" w:history="1">
            <w:r w:rsidR="00CC494F" w:rsidRPr="00CC08D8">
              <w:rPr>
                <w:rStyle w:val="Hyperlink"/>
                <w:noProof/>
                <w:rtl/>
              </w:rPr>
              <w:t>1.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הקדמה</w:t>
            </w:r>
            <w:r w:rsidR="00CC494F">
              <w:rPr>
                <w:noProof/>
                <w:webHidden/>
                <w:rtl/>
              </w:rPr>
              <w:tab/>
            </w:r>
            <w:r w:rsidR="00B527EB">
              <w:rPr>
                <w:noProof/>
                <w:webHidden/>
              </w:rPr>
              <w:t>2</w:t>
            </w:r>
          </w:hyperlink>
        </w:p>
        <w:p w:rsidR="00CC494F" w:rsidRDefault="000F5726" w:rsidP="00B527E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3" w:history="1">
            <w:r w:rsidR="00CC494F" w:rsidRPr="00CC08D8">
              <w:rPr>
                <w:rStyle w:val="Hyperlink"/>
                <w:noProof/>
                <w:rtl/>
              </w:rPr>
              <w:t>1.1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מטרה</w:t>
            </w:r>
            <w:r w:rsidR="00CC494F">
              <w:rPr>
                <w:noProof/>
                <w:webHidden/>
                <w:rtl/>
              </w:rPr>
              <w:tab/>
            </w:r>
            <w:r w:rsidR="00B527EB">
              <w:rPr>
                <w:rFonts w:hint="cs"/>
                <w:noProof/>
                <w:webHidden/>
                <w:rtl/>
              </w:rPr>
              <w:t>2</w:t>
            </w:r>
          </w:hyperlink>
        </w:p>
        <w:p w:rsidR="00CC494F" w:rsidRDefault="000F5726" w:rsidP="00B527E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4" w:history="1">
            <w:r w:rsidR="00CC494F" w:rsidRPr="00CC08D8">
              <w:rPr>
                <w:rStyle w:val="Hyperlink"/>
                <w:noProof/>
                <w:rtl/>
              </w:rPr>
              <w:t>1.2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היקף</w:t>
            </w:r>
            <w:r w:rsidR="00CC494F">
              <w:rPr>
                <w:noProof/>
                <w:webHidden/>
                <w:rtl/>
              </w:rPr>
              <w:tab/>
            </w:r>
            <w:r w:rsidR="00B527EB">
              <w:rPr>
                <w:rFonts w:hint="cs"/>
                <w:noProof/>
                <w:webHidden/>
                <w:rtl/>
              </w:rPr>
              <w:t>2</w:t>
            </w:r>
          </w:hyperlink>
        </w:p>
        <w:p w:rsidR="00CC494F" w:rsidRDefault="000F5726" w:rsidP="00B527E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5" w:history="1">
            <w:r w:rsidR="00CC494F" w:rsidRPr="00CC08D8">
              <w:rPr>
                <w:rStyle w:val="Hyperlink"/>
                <w:noProof/>
                <w:rtl/>
              </w:rPr>
              <w:t>1.3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מילון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מונחים</w:t>
            </w:r>
            <w:r w:rsidR="00CC494F">
              <w:rPr>
                <w:noProof/>
                <w:webHidden/>
                <w:rtl/>
              </w:rPr>
              <w:tab/>
            </w:r>
            <w:r w:rsidR="00B527EB">
              <w:rPr>
                <w:rFonts w:hint="cs"/>
                <w:noProof/>
                <w:webHidden/>
                <w:rtl/>
              </w:rPr>
              <w:t>2</w:t>
            </w:r>
          </w:hyperlink>
        </w:p>
        <w:p w:rsidR="00CC494F" w:rsidRDefault="000F5726" w:rsidP="00B527E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6" w:history="1">
            <w:r w:rsidR="00CC494F" w:rsidRPr="00CC08D8">
              <w:rPr>
                <w:rStyle w:val="Hyperlink"/>
                <w:noProof/>
                <w:rtl/>
              </w:rPr>
              <w:t>1.4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סקירה</w:t>
            </w:r>
            <w:r w:rsidR="00CC494F">
              <w:rPr>
                <w:noProof/>
                <w:webHidden/>
                <w:rtl/>
              </w:rPr>
              <w:tab/>
            </w:r>
            <w:r w:rsidR="00B527EB">
              <w:rPr>
                <w:rFonts w:hint="cs"/>
                <w:noProof/>
                <w:webHidden/>
                <w:rtl/>
              </w:rPr>
              <w:t>2</w:t>
            </w:r>
          </w:hyperlink>
        </w:p>
        <w:p w:rsidR="00CC494F" w:rsidRDefault="000F5726" w:rsidP="004173E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7" w:history="1">
            <w:r w:rsidR="00CC494F" w:rsidRPr="00CC08D8">
              <w:rPr>
                <w:rStyle w:val="Hyperlink"/>
                <w:noProof/>
                <w:rtl/>
              </w:rPr>
              <w:t>2.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תרחישי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שימוש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noProof/>
              </w:rPr>
              <w:t>Use Cases</w:t>
            </w:r>
            <w:r w:rsidR="00CC494F">
              <w:rPr>
                <w:noProof/>
                <w:webHidden/>
                <w:rtl/>
              </w:rPr>
              <w:tab/>
            </w:r>
            <w:r w:rsidR="004173E7">
              <w:rPr>
                <w:rFonts w:hint="cs"/>
                <w:noProof/>
                <w:webHidden/>
                <w:rtl/>
              </w:rPr>
              <w:t>3</w:t>
            </w:r>
          </w:hyperlink>
        </w:p>
        <w:p w:rsidR="00CC494F" w:rsidRDefault="000F5726" w:rsidP="004173E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8" w:history="1">
            <w:r w:rsidR="00CC494F" w:rsidRPr="00CC08D8">
              <w:rPr>
                <w:rStyle w:val="Hyperlink"/>
                <w:noProof/>
              </w:rPr>
              <w:t>3.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סיפורי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משתמשים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noProof/>
              </w:rPr>
              <w:t>UserStories</w:t>
            </w:r>
            <w:r w:rsidR="00CC494F">
              <w:rPr>
                <w:noProof/>
                <w:webHidden/>
                <w:rtl/>
              </w:rPr>
              <w:tab/>
            </w:r>
            <w:r w:rsidR="004173E7">
              <w:rPr>
                <w:noProof/>
                <w:webHidden/>
              </w:rPr>
              <w:t>6</w:t>
            </w:r>
          </w:hyperlink>
        </w:p>
        <w:p w:rsidR="00CC494F" w:rsidRDefault="000F5726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9" w:history="1">
            <w:r w:rsidR="00CC494F" w:rsidRPr="00CC08D8">
              <w:rPr>
                <w:rStyle w:val="Hyperlink"/>
                <w:noProof/>
                <w:rtl/>
              </w:rPr>
              <w:t>4.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סביבה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Toc275493959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7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0F5726" w:rsidP="004173E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3" w:history="1">
            <w:r w:rsidR="00CC494F" w:rsidRPr="00CC08D8">
              <w:rPr>
                <w:rStyle w:val="Hyperlink"/>
                <w:noProof/>
                <w:rtl/>
              </w:rPr>
              <w:t>4.1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חומרה</w:t>
            </w:r>
            <w:r w:rsidR="00CC494F">
              <w:rPr>
                <w:noProof/>
                <w:webHidden/>
                <w:rtl/>
              </w:rPr>
              <w:tab/>
            </w:r>
            <w:r w:rsidR="004173E7">
              <w:rPr>
                <w:rFonts w:hint="cs"/>
                <w:noProof/>
                <w:webHidden/>
                <w:rtl/>
              </w:rPr>
              <w:t>7</w:t>
            </w:r>
          </w:hyperlink>
        </w:p>
        <w:p w:rsidR="00CC494F" w:rsidRDefault="000F5726" w:rsidP="004173E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4" w:history="1">
            <w:r w:rsidR="00CC494F" w:rsidRPr="00CC08D8">
              <w:rPr>
                <w:rStyle w:val="Hyperlink"/>
                <w:noProof/>
                <w:rtl/>
              </w:rPr>
              <w:t>4.2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תוכנה</w:t>
            </w:r>
            <w:r w:rsidR="00CC494F">
              <w:rPr>
                <w:noProof/>
                <w:webHidden/>
                <w:rtl/>
              </w:rPr>
              <w:tab/>
            </w:r>
            <w:r w:rsidR="004173E7">
              <w:rPr>
                <w:rFonts w:hint="cs"/>
                <w:noProof/>
                <w:webHidden/>
                <w:rtl/>
              </w:rPr>
              <w:t>7</w:t>
            </w:r>
          </w:hyperlink>
        </w:p>
        <w:p w:rsidR="00CC494F" w:rsidRDefault="000F5726" w:rsidP="004173E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5" w:history="1">
            <w:r w:rsidR="00CC494F" w:rsidRPr="00CC08D8">
              <w:rPr>
                <w:rStyle w:val="Hyperlink"/>
                <w:noProof/>
                <w:rtl/>
              </w:rPr>
              <w:t>4.3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נוספות</w:t>
            </w:r>
            <w:r w:rsidR="00CC494F">
              <w:rPr>
                <w:noProof/>
                <w:webHidden/>
                <w:rtl/>
              </w:rPr>
              <w:tab/>
            </w:r>
            <w:r w:rsidR="004173E7">
              <w:rPr>
                <w:noProof/>
                <w:webHidden/>
              </w:rPr>
              <w:t>7</w:t>
            </w:r>
          </w:hyperlink>
        </w:p>
        <w:p w:rsidR="004173E7" w:rsidRDefault="000F5726" w:rsidP="004173E7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275493966" w:history="1">
            <w:r w:rsidR="00CC494F" w:rsidRPr="00CC08D8">
              <w:rPr>
                <w:rStyle w:val="Hyperlink"/>
                <w:noProof/>
                <w:rtl/>
              </w:rPr>
              <w:t>4.4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ממשק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משתמש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אב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טיפוס</w:t>
            </w:r>
            <w:r w:rsidR="00CC494F">
              <w:rPr>
                <w:noProof/>
                <w:webHidden/>
                <w:rtl/>
              </w:rPr>
              <w:tab/>
            </w:r>
            <w:r w:rsidR="004173E7">
              <w:rPr>
                <w:noProof/>
                <w:webHidden/>
              </w:rPr>
              <w:t>7</w:t>
            </w:r>
          </w:hyperlink>
        </w:p>
        <w:p w:rsidR="004173E7" w:rsidRPr="004173E7" w:rsidRDefault="004173E7" w:rsidP="004173E7">
          <w:pPr>
            <w:rPr>
              <w:rtl/>
            </w:rPr>
          </w:pPr>
          <w:r>
            <w:rPr>
              <w:rFonts w:hint="cs"/>
              <w:rtl/>
            </w:rPr>
            <w:t>5.רשימת דרישות לבירור נוסף............................................................................................8</w:t>
          </w:r>
        </w:p>
        <w:p w:rsidR="00ED58AB" w:rsidRDefault="001C09C5" w:rsidP="00254104">
          <w:pPr>
            <w:pStyle w:val="TOC2"/>
            <w:tabs>
              <w:tab w:val="left" w:pos="1100"/>
              <w:tab w:val="right" w:leader="dot" w:pos="8296"/>
            </w:tabs>
          </w:pPr>
          <w:r>
            <w:fldChar w:fldCharType="end"/>
          </w:r>
        </w:p>
      </w:sdtContent>
    </w:sdt>
    <w:p w:rsidR="007D5D8D" w:rsidRDefault="007D5D8D" w:rsidP="00CD0E1A">
      <w:pPr>
        <w:pStyle w:val="Heading1"/>
        <w:rPr>
          <w:noProof/>
          <w:rtl/>
        </w:rPr>
      </w:pPr>
      <w:bookmarkStart w:id="2" w:name="_Toc244791905"/>
      <w:bookmarkStart w:id="3" w:name="_Toc275493951"/>
      <w:r>
        <w:rPr>
          <w:rFonts w:hint="cs"/>
          <w:noProof/>
          <w:rtl/>
        </w:rPr>
        <w:t>הסטורית שינויים</w:t>
      </w:r>
      <w:bookmarkEnd w:id="2"/>
      <w:bookmarkEnd w:id="3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0"/>
        <w:gridCol w:w="1318"/>
        <w:gridCol w:w="4044"/>
        <w:gridCol w:w="2120"/>
      </w:tblGrid>
      <w:tr w:rsidR="007D5D8D" w:rsidTr="007D5D8D">
        <w:tc>
          <w:tcPr>
            <w:tcW w:w="1043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1275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4073" w:type="dxa"/>
          </w:tcPr>
          <w:p w:rsidR="007D5D8D" w:rsidRDefault="008B5C71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  <w:r w:rsidR="007D5D8D">
              <w:rPr>
                <w:rFonts w:hint="cs"/>
                <w:rtl/>
              </w:rPr>
              <w:t xml:space="preserve"> השינוי</w:t>
            </w:r>
          </w:p>
        </w:tc>
        <w:tc>
          <w:tcPr>
            <w:tcW w:w="2131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מקור השינוי</w:t>
            </w:r>
          </w:p>
        </w:tc>
      </w:tr>
      <w:tr w:rsidR="007D5D8D" w:rsidTr="007D5D8D">
        <w:tc>
          <w:tcPr>
            <w:tcW w:w="1043" w:type="dxa"/>
          </w:tcPr>
          <w:p w:rsidR="007D5D8D" w:rsidRDefault="00ED54C8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1.0</w:t>
            </w:r>
          </w:p>
        </w:tc>
        <w:tc>
          <w:tcPr>
            <w:tcW w:w="1275" w:type="dxa"/>
          </w:tcPr>
          <w:p w:rsidR="007D5D8D" w:rsidRDefault="00ED54C8" w:rsidP="00992415">
            <w:pPr>
              <w:rPr>
                <w:rtl/>
              </w:rPr>
            </w:pPr>
            <w:r>
              <w:rPr>
                <w:rFonts w:hint="cs"/>
                <w:rtl/>
              </w:rPr>
              <w:t>‏</w:t>
            </w:r>
            <w:r w:rsidR="00992415">
              <w:rPr>
                <w:rFonts w:hint="cs"/>
                <w:rtl/>
              </w:rPr>
              <w:t>20</w:t>
            </w:r>
            <w:r>
              <w:rPr>
                <w:rtl/>
              </w:rPr>
              <w:t>/</w:t>
            </w:r>
            <w:r w:rsidR="00992415">
              <w:rPr>
                <w:rFonts w:hint="cs"/>
                <w:rtl/>
              </w:rPr>
              <w:t>03</w:t>
            </w:r>
            <w:r>
              <w:rPr>
                <w:rtl/>
              </w:rPr>
              <w:t>/20</w:t>
            </w:r>
            <w:r w:rsidR="00FB3AFB">
              <w:rPr>
                <w:rFonts w:hint="cs"/>
                <w:rtl/>
              </w:rPr>
              <w:t>10</w:t>
            </w:r>
          </w:p>
        </w:tc>
        <w:tc>
          <w:tcPr>
            <w:tcW w:w="4073" w:type="dxa"/>
          </w:tcPr>
          <w:p w:rsidR="007D5D8D" w:rsidRDefault="00ED54C8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גרסה התחלתית</w:t>
            </w:r>
          </w:p>
        </w:tc>
        <w:tc>
          <w:tcPr>
            <w:tcW w:w="2131" w:type="dxa"/>
          </w:tcPr>
          <w:p w:rsidR="007D5D8D" w:rsidRDefault="00ED54C8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לא ישים</w:t>
            </w:r>
          </w:p>
        </w:tc>
      </w:tr>
      <w:tr w:rsidR="00ED54C8" w:rsidTr="007D5D8D">
        <w:tc>
          <w:tcPr>
            <w:tcW w:w="1043" w:type="dxa"/>
          </w:tcPr>
          <w:p w:rsidR="00ED54C8" w:rsidRDefault="004B2F04" w:rsidP="007D5D8D">
            <w:pPr>
              <w:rPr>
                <w:rtl/>
              </w:rPr>
            </w:pPr>
            <w:r>
              <w:t>1.1</w:t>
            </w:r>
          </w:p>
        </w:tc>
        <w:tc>
          <w:tcPr>
            <w:tcW w:w="1275" w:type="dxa"/>
          </w:tcPr>
          <w:p w:rsidR="00ED54C8" w:rsidRDefault="004B2F04" w:rsidP="007D5D8D">
            <w:pPr>
              <w:rPr>
                <w:rtl/>
              </w:rPr>
            </w:pPr>
            <w:r>
              <w:t>08/04/16</w:t>
            </w:r>
          </w:p>
        </w:tc>
        <w:tc>
          <w:tcPr>
            <w:tcW w:w="4073" w:type="dxa"/>
          </w:tcPr>
          <w:p w:rsidR="00ED54C8" w:rsidRDefault="004B2F04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שינוי פרויקט</w:t>
            </w:r>
          </w:p>
        </w:tc>
        <w:tc>
          <w:tcPr>
            <w:tcW w:w="2131" w:type="dxa"/>
          </w:tcPr>
          <w:p w:rsidR="00ED54C8" w:rsidRDefault="004B2F04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שינוי מהמרצים</w:t>
            </w:r>
          </w:p>
        </w:tc>
      </w:tr>
    </w:tbl>
    <w:p w:rsidR="00F8016D" w:rsidRDefault="00F8016D" w:rsidP="00717E7F">
      <w:pPr>
        <w:pStyle w:val="Heading1"/>
        <w:rPr>
          <w:noProof/>
          <w:rtl/>
        </w:rPr>
      </w:pPr>
      <w:bookmarkStart w:id="4" w:name="_Toc275493952"/>
    </w:p>
    <w:p w:rsidR="007D5D8D" w:rsidRPr="00F8016D" w:rsidRDefault="00CD0E1A" w:rsidP="00F8016D">
      <w:pPr>
        <w:pStyle w:val="Heading1"/>
        <w:numPr>
          <w:ilvl w:val="0"/>
          <w:numId w:val="25"/>
        </w:numPr>
        <w:jc w:val="center"/>
        <w:rPr>
          <w:noProof/>
          <w:sz w:val="40"/>
          <w:szCs w:val="40"/>
          <w:rtl/>
        </w:rPr>
      </w:pPr>
      <w:r w:rsidRPr="00F8016D">
        <w:rPr>
          <w:rFonts w:hint="cs"/>
          <w:noProof/>
          <w:sz w:val="40"/>
          <w:szCs w:val="40"/>
          <w:rtl/>
        </w:rPr>
        <w:t>הקדמה</w:t>
      </w:r>
      <w:bookmarkEnd w:id="4"/>
    </w:p>
    <w:p w:rsidR="00CD0E1A" w:rsidRDefault="00CD0E1A" w:rsidP="00641790">
      <w:pPr>
        <w:pStyle w:val="Heading2"/>
        <w:rPr>
          <w:rtl/>
        </w:rPr>
      </w:pPr>
      <w:bookmarkStart w:id="5" w:name="_Toc275493953"/>
      <w:r>
        <w:rPr>
          <w:rFonts w:hint="cs"/>
          <w:rtl/>
        </w:rPr>
        <w:t>מטרה</w:t>
      </w:r>
      <w:bookmarkEnd w:id="5"/>
    </w:p>
    <w:p w:rsidR="00426FBE" w:rsidRPr="00AF79F9" w:rsidRDefault="00A41F76" w:rsidP="002145B7">
      <w:pPr>
        <w:pStyle w:val="a"/>
        <w:rPr>
          <w:i/>
          <w:iCs w:val="0"/>
          <w:color w:val="76923C" w:themeColor="accent3" w:themeShade="BF"/>
          <w:sz w:val="18"/>
          <w:szCs w:val="18"/>
          <w:u w:val="none"/>
          <w:rtl/>
        </w:rPr>
      </w:pPr>
      <w:r w:rsidRPr="00AF79F9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>מוצר התוכנה שנפתח</w:t>
      </w:r>
      <w:r w:rsidR="00AF79F9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 הוא </w:t>
      </w:r>
      <w:r w:rsidR="00006FAD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פלאגין </w:t>
      </w:r>
      <w:r w:rsidR="00006FAD">
        <w:rPr>
          <w:i/>
          <w:iCs w:val="0"/>
          <w:color w:val="76923C" w:themeColor="accent3" w:themeShade="BF"/>
          <w:sz w:val="24"/>
          <w:szCs w:val="24"/>
          <w:u w:val="none"/>
        </w:rPr>
        <w:t>(plugin)</w:t>
      </w:r>
      <w:r w:rsidR="00006FAD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 אינטראקטיבי</w:t>
      </w:r>
      <w:r w:rsidR="002145B7">
        <w:rPr>
          <w:i/>
          <w:iCs w:val="0"/>
          <w:color w:val="76923C" w:themeColor="accent3" w:themeShade="BF"/>
          <w:sz w:val="24"/>
          <w:szCs w:val="24"/>
          <w:u w:val="none"/>
        </w:rPr>
        <w:t xml:space="preserve"> </w:t>
      </w:r>
      <w:r w:rsidR="002145B7">
        <w:rPr>
          <w:rFonts w:asciiTheme="minorBidi" w:hAnsiTheme="minorBidi"/>
          <w:i/>
          <w:iCs w:val="0"/>
          <w:color w:val="76923C" w:themeColor="accent3" w:themeShade="BF"/>
          <w:sz w:val="24"/>
          <w:szCs w:val="24"/>
          <w:u w:val="none"/>
        </w:rPr>
        <w:t>,</w:t>
      </w:r>
      <w:r w:rsidR="00006FAD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>עבור פלטפורמת וורדפרס</w:t>
      </w:r>
      <w:r w:rsidR="002145B7">
        <w:rPr>
          <w:i/>
          <w:iCs w:val="0"/>
          <w:color w:val="76923C" w:themeColor="accent3" w:themeShade="BF"/>
          <w:sz w:val="24"/>
          <w:szCs w:val="24"/>
          <w:u w:val="none"/>
        </w:rPr>
        <w:t>,</w:t>
      </w:r>
      <w:r w:rsidR="00AF79F9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 </w:t>
      </w:r>
      <w:r w:rsidR="00006FAD">
        <w:rPr>
          <w:i/>
          <w:iCs w:val="0"/>
          <w:color w:val="76923C" w:themeColor="accent3" w:themeShade="BF"/>
          <w:sz w:val="24"/>
          <w:szCs w:val="24"/>
          <w:u w:val="none"/>
          <w:rtl/>
        </w:rPr>
        <w:t>ש</w:t>
      </w:r>
      <w:r w:rsidR="00006FAD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>יבצע שיבוצים דינמיים</w:t>
      </w:r>
      <w:r w:rsidR="002145B7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 עבור הכיתות/חדרים</w:t>
      </w:r>
      <w:r w:rsidR="00006FAD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 של המכללה</w:t>
      </w:r>
      <w:r w:rsidR="002145B7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, </w:t>
      </w:r>
      <w:r w:rsidR="00006FAD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>מרכז התמיכה וכיו"ב.</w:t>
      </w:r>
      <w:r w:rsidR="00AF79F9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 </w:t>
      </w:r>
      <w:r w:rsidR="00077D15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המוצר עתיד לחסוך טרחה רבה של </w:t>
      </w:r>
      <w:r w:rsidR="00006FAD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>הרכזים</w:t>
      </w:r>
      <w:r w:rsidR="00077D15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 והסטודנטים ולחסוך</w:t>
      </w:r>
      <w:r w:rsidR="002145B7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 מהם את העבודה הידנית והמבולגנת באשר לשיבוץ החדרם.</w:t>
      </w:r>
      <w:r w:rsidR="00077D15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 נעבוד בתצורת קוד פתוח אשר יהיה זמין ב</w:t>
      </w:r>
      <w:r w:rsidR="00077D15">
        <w:rPr>
          <w:i/>
          <w:iCs w:val="0"/>
          <w:color w:val="76923C" w:themeColor="accent3" w:themeShade="BF"/>
          <w:sz w:val="24"/>
          <w:szCs w:val="24"/>
          <w:u w:val="none"/>
        </w:rPr>
        <w:t>github</w:t>
      </w:r>
      <w:r w:rsidR="00006FAD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>.</w:t>
      </w:r>
    </w:p>
    <w:p w:rsidR="00CD0E1A" w:rsidRDefault="00CD0E1A" w:rsidP="00CD0E1A">
      <w:pPr>
        <w:pStyle w:val="a"/>
        <w:rPr>
          <w:rtl/>
        </w:rPr>
      </w:pPr>
    </w:p>
    <w:p w:rsidR="00CD0E1A" w:rsidRDefault="00CD0E1A" w:rsidP="00641790">
      <w:pPr>
        <w:pStyle w:val="Heading2"/>
        <w:rPr>
          <w:rtl/>
        </w:rPr>
      </w:pPr>
      <w:bookmarkStart w:id="6" w:name="_Toc275493954"/>
      <w:r>
        <w:rPr>
          <w:rFonts w:hint="cs"/>
          <w:rtl/>
        </w:rPr>
        <w:t>היקף</w:t>
      </w:r>
      <w:bookmarkEnd w:id="6"/>
    </w:p>
    <w:p w:rsidR="007D5204" w:rsidRPr="00A20E0E" w:rsidRDefault="00A20E0E" w:rsidP="00A20E0E">
      <w:pPr>
        <w:pStyle w:val="a"/>
      </w:pPr>
      <w:r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>המערכת מיועדת עבור מחלקת המחשוב של מכללת עזריאלי. השימוש בה וההתאמות של המערכת לצרכים השונים, יהיו באחריות מחלקת המחשוב.</w:t>
      </w:r>
      <w:r w:rsidR="007D5204" w:rsidRPr="007D5204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 </w:t>
      </w:r>
      <w:r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>ה</w:t>
      </w:r>
      <w:r w:rsidR="007D5204" w:rsidRPr="007D5204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>התחברות למערכת ת</w:t>
      </w:r>
      <w:r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>תאפשר באמצעות</w:t>
      </w:r>
      <w:r w:rsidR="007D5204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 הזנת שם משתמש וססמא תקפים. כמובן ש</w:t>
      </w:r>
      <w:r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>למחשוב</w:t>
      </w:r>
      <w:r w:rsidR="007D5204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 תה</w:t>
      </w:r>
      <w:r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>יה האפשרות להוסיף משתמשים מכל הסוגים.</w:t>
      </w:r>
      <w:r>
        <w:rPr>
          <w:rFonts w:hint="cs"/>
          <w:rtl/>
        </w:rPr>
        <w:t xml:space="preserve"> </w:t>
      </w:r>
      <w:r w:rsidR="007D5204" w:rsidRPr="007D5204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המוצר יפעל בכל פלטפורמה שמותקן בה דפדפן אינטרנט סטדנדרטי. המוצר יהיה תלוי בשרת אחסון </w:t>
      </w:r>
      <w:r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>של המכללה שישמור את מסד הנתונים של המערכת</w:t>
      </w:r>
      <w:r w:rsidR="007D5204" w:rsidRPr="007D5204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. </w:t>
      </w:r>
    </w:p>
    <w:p w:rsidR="00CD0E1A" w:rsidRPr="00CD0E1A" w:rsidRDefault="00CD0E1A" w:rsidP="00CD0E1A">
      <w:pPr>
        <w:rPr>
          <w:rtl/>
        </w:rPr>
      </w:pPr>
    </w:p>
    <w:p w:rsidR="002A28A3" w:rsidRDefault="002A28A3" w:rsidP="002A28A3">
      <w:pPr>
        <w:pStyle w:val="Heading2"/>
        <w:rPr>
          <w:rtl/>
        </w:rPr>
      </w:pPr>
      <w:bookmarkStart w:id="7" w:name="_Toc275493955"/>
      <w:r>
        <w:rPr>
          <w:rFonts w:hint="cs"/>
          <w:rtl/>
        </w:rPr>
        <w:t>מילון מונחים</w:t>
      </w:r>
      <w:bookmarkEnd w:id="7"/>
    </w:p>
    <w:p w:rsidR="00117CD3" w:rsidRDefault="00117CD3" w:rsidP="002A28A3">
      <w:pPr>
        <w:pStyle w:val="a"/>
        <w:rPr>
          <w:b/>
          <w:bCs/>
          <w:i/>
          <w:iCs w:val="0"/>
          <w:color w:val="76923C" w:themeColor="accent3" w:themeShade="BF"/>
          <w:sz w:val="28"/>
          <w:szCs w:val="28"/>
          <w:u w:val="none"/>
          <w:rtl/>
        </w:rPr>
      </w:pPr>
    </w:p>
    <w:p w:rsidR="00C840BB" w:rsidRPr="00117CD3" w:rsidRDefault="00D60276" w:rsidP="00D60276">
      <w:pPr>
        <w:pStyle w:val="a"/>
        <w:rPr>
          <w:i/>
          <w:iCs w:val="0"/>
          <w:color w:val="76923C" w:themeColor="accent3" w:themeShade="BF"/>
          <w:sz w:val="24"/>
          <w:szCs w:val="24"/>
          <w:u w:val="none"/>
          <w:rtl/>
        </w:rPr>
      </w:pPr>
      <w:r>
        <w:rPr>
          <w:rFonts w:hint="cs"/>
          <w:b/>
          <w:bCs/>
          <w:i/>
          <w:iCs w:val="0"/>
          <w:color w:val="76923C" w:themeColor="accent3" w:themeShade="BF"/>
          <w:sz w:val="28"/>
          <w:szCs w:val="28"/>
          <w:u w:val="none"/>
          <w:rtl/>
        </w:rPr>
        <w:t>מנהל</w:t>
      </w:r>
      <w:r w:rsidR="00C840BB" w:rsidRPr="00117CD3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 </w:t>
      </w:r>
      <w:r w:rsidR="00C840BB" w:rsidRPr="00117CD3">
        <w:rPr>
          <w:i/>
          <w:iCs w:val="0"/>
          <w:color w:val="76923C" w:themeColor="accent3" w:themeShade="BF"/>
          <w:sz w:val="24"/>
          <w:szCs w:val="24"/>
          <w:u w:val="none"/>
          <w:rtl/>
        </w:rPr>
        <w:t>–</w:t>
      </w:r>
      <w:r w:rsidR="00C840BB" w:rsidRPr="00117CD3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 </w:t>
      </w:r>
      <w:r w:rsidR="00A84D4E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>מתפעל ומתחזק</w:t>
      </w:r>
      <w:r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 את המערכת, יש לו</w:t>
      </w:r>
      <w:r w:rsidR="00117CD3" w:rsidRPr="00117CD3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 הרשאות וגישה לכל פונקציונליות </w:t>
      </w:r>
      <w:r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>התוסף כגון הוספת חדרים, אירועים</w:t>
      </w:r>
      <w:r w:rsidR="002145B7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 לחדרים</w:t>
      </w:r>
      <w:r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>, אפשרויות עריכה מתקדמות וכו</w:t>
      </w:r>
      <w:r w:rsidR="00117CD3" w:rsidRPr="00117CD3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. </w:t>
      </w:r>
    </w:p>
    <w:p w:rsidR="00C840BB" w:rsidRDefault="00D60276" w:rsidP="002A28A3">
      <w:pPr>
        <w:pStyle w:val="a"/>
        <w:rPr>
          <w:rtl/>
        </w:rPr>
      </w:pPr>
      <w:r>
        <w:rPr>
          <w:rFonts w:hint="cs"/>
          <w:b/>
          <w:bCs/>
          <w:i/>
          <w:iCs w:val="0"/>
          <w:color w:val="76923C" w:themeColor="accent3" w:themeShade="BF"/>
          <w:sz w:val="28"/>
          <w:szCs w:val="28"/>
          <w:u w:val="none"/>
          <w:rtl/>
        </w:rPr>
        <w:t>משתבץ</w:t>
      </w:r>
      <w:r w:rsidR="00A84D4E">
        <w:rPr>
          <w:rFonts w:hint="cs"/>
          <w:b/>
          <w:bCs/>
          <w:i/>
          <w:iCs w:val="0"/>
          <w:color w:val="76923C" w:themeColor="accent3" w:themeShade="BF"/>
          <w:sz w:val="28"/>
          <w:szCs w:val="28"/>
          <w:u w:val="none"/>
          <w:rtl/>
        </w:rPr>
        <w:t>/משתמש</w:t>
      </w:r>
      <w:r>
        <w:rPr>
          <w:rFonts w:hint="cs"/>
          <w:b/>
          <w:bCs/>
          <w:i/>
          <w:iCs w:val="0"/>
          <w:color w:val="76923C" w:themeColor="accent3" w:themeShade="BF"/>
          <w:sz w:val="28"/>
          <w:szCs w:val="28"/>
          <w:u w:val="none"/>
          <w:rtl/>
        </w:rPr>
        <w:t xml:space="preserve"> </w:t>
      </w:r>
      <w:r w:rsidRPr="00117CD3">
        <w:rPr>
          <w:i/>
          <w:iCs w:val="0"/>
          <w:color w:val="76923C" w:themeColor="accent3" w:themeShade="BF"/>
          <w:sz w:val="24"/>
          <w:szCs w:val="24"/>
          <w:u w:val="none"/>
          <w:rtl/>
        </w:rPr>
        <w:t>–</w:t>
      </w:r>
      <w:r w:rsidRPr="00117CD3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 </w:t>
      </w:r>
      <w:r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>ישות הרשומה למערכת (הוסף על ידי מחלקת המחשוב).</w:t>
      </w:r>
    </w:p>
    <w:p w:rsidR="002A28A3" w:rsidRDefault="002A28A3" w:rsidP="002A28A3">
      <w:pPr>
        <w:pStyle w:val="Heading2"/>
        <w:rPr>
          <w:rtl/>
        </w:rPr>
      </w:pPr>
      <w:bookmarkStart w:id="8" w:name="_Toc275493956"/>
      <w:r>
        <w:rPr>
          <w:rFonts w:hint="cs"/>
          <w:rtl/>
        </w:rPr>
        <w:t>סקירה</w:t>
      </w:r>
      <w:bookmarkEnd w:id="8"/>
    </w:p>
    <w:p w:rsidR="00C840BB" w:rsidRDefault="00C840BB" w:rsidP="002A28A3">
      <w:pPr>
        <w:pStyle w:val="a"/>
        <w:rPr>
          <w:rtl/>
        </w:rPr>
      </w:pPr>
    </w:p>
    <w:p w:rsidR="00C840BB" w:rsidRDefault="00FE2039" w:rsidP="00346099">
      <w:pPr>
        <w:pStyle w:val="a"/>
        <w:rPr>
          <w:i/>
          <w:iCs w:val="0"/>
          <w:color w:val="76923C" w:themeColor="accent3" w:themeShade="BF"/>
          <w:sz w:val="24"/>
          <w:szCs w:val="24"/>
          <w:u w:val="none"/>
          <w:rtl/>
        </w:rPr>
      </w:pPr>
      <w:r w:rsidRPr="008B3C47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>בהמשך המסמך</w:t>
      </w:r>
      <w:r w:rsidR="00D60276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 נדון בפונקציונליות שהתוסף </w:t>
      </w:r>
      <w:r w:rsidR="00D60276">
        <w:rPr>
          <w:i/>
          <w:iCs w:val="0"/>
          <w:color w:val="76923C" w:themeColor="accent3" w:themeShade="BF"/>
          <w:sz w:val="24"/>
          <w:szCs w:val="24"/>
          <w:u w:val="none"/>
        </w:rPr>
        <w:t>(plugin)</w:t>
      </w:r>
      <w:r w:rsidR="00802C7B" w:rsidRPr="008B3C47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 יספק</w:t>
      </w:r>
      <w:r w:rsidR="00D60276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>,</w:t>
      </w:r>
      <w:r w:rsidR="00802C7B" w:rsidRPr="008B3C47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 תוך כדי הצגת</w:t>
      </w:r>
      <w:r w:rsidR="00D60276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>ו</w:t>
      </w:r>
      <w:r w:rsidR="00802C7B" w:rsidRPr="008B3C47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 בסיפורי משתמש </w:t>
      </w:r>
      <w:r w:rsidR="008B3C47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>וחלקים גרפיים מ</w:t>
      </w:r>
      <w:r w:rsidR="00D60276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>ממשק</w:t>
      </w:r>
      <w:r w:rsidR="008B3C47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 המשתמש</w:t>
      </w:r>
      <w:r w:rsidR="00D60276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 בתוסף</w:t>
      </w:r>
      <w:r w:rsidR="008B3C47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 העתיד לבוא.</w:t>
      </w:r>
    </w:p>
    <w:p w:rsidR="00346099" w:rsidRDefault="00346099" w:rsidP="00346099">
      <w:pPr>
        <w:pStyle w:val="a"/>
        <w:rPr>
          <w:i/>
          <w:iCs w:val="0"/>
          <w:color w:val="76923C" w:themeColor="accent3" w:themeShade="BF"/>
          <w:sz w:val="24"/>
          <w:szCs w:val="24"/>
          <w:u w:val="none"/>
          <w:rtl/>
        </w:rPr>
      </w:pPr>
    </w:p>
    <w:p w:rsidR="00346099" w:rsidRDefault="00346099" w:rsidP="00346099">
      <w:pPr>
        <w:pStyle w:val="a"/>
        <w:rPr>
          <w:i/>
          <w:iCs w:val="0"/>
          <w:color w:val="76923C" w:themeColor="accent3" w:themeShade="BF"/>
          <w:sz w:val="24"/>
          <w:szCs w:val="24"/>
          <w:u w:val="none"/>
          <w:rtl/>
        </w:rPr>
      </w:pPr>
    </w:p>
    <w:p w:rsidR="00346099" w:rsidRDefault="00346099" w:rsidP="00346099">
      <w:pPr>
        <w:pStyle w:val="a"/>
        <w:rPr>
          <w:i/>
          <w:iCs w:val="0"/>
          <w:color w:val="76923C" w:themeColor="accent3" w:themeShade="BF"/>
          <w:sz w:val="24"/>
          <w:szCs w:val="24"/>
          <w:u w:val="none"/>
          <w:rtl/>
        </w:rPr>
      </w:pPr>
    </w:p>
    <w:p w:rsidR="00346099" w:rsidRDefault="00346099" w:rsidP="00346099">
      <w:pPr>
        <w:pStyle w:val="a"/>
        <w:rPr>
          <w:i/>
          <w:iCs w:val="0"/>
          <w:color w:val="76923C" w:themeColor="accent3" w:themeShade="BF"/>
          <w:sz w:val="24"/>
          <w:szCs w:val="24"/>
          <w:u w:val="none"/>
          <w:rtl/>
        </w:rPr>
      </w:pPr>
    </w:p>
    <w:p w:rsidR="00346099" w:rsidRDefault="00346099" w:rsidP="00346099">
      <w:pPr>
        <w:pStyle w:val="a"/>
        <w:rPr>
          <w:i/>
          <w:iCs w:val="0"/>
          <w:color w:val="76923C" w:themeColor="accent3" w:themeShade="BF"/>
          <w:sz w:val="24"/>
          <w:szCs w:val="24"/>
          <w:u w:val="none"/>
          <w:rtl/>
        </w:rPr>
      </w:pPr>
    </w:p>
    <w:p w:rsidR="00346099" w:rsidRDefault="00346099" w:rsidP="00346099">
      <w:pPr>
        <w:pStyle w:val="a"/>
        <w:rPr>
          <w:i/>
          <w:iCs w:val="0"/>
          <w:color w:val="76923C" w:themeColor="accent3" w:themeShade="BF"/>
          <w:sz w:val="24"/>
          <w:szCs w:val="24"/>
          <w:u w:val="none"/>
          <w:rtl/>
        </w:rPr>
      </w:pPr>
    </w:p>
    <w:p w:rsidR="00346099" w:rsidRDefault="00346099" w:rsidP="00346099">
      <w:pPr>
        <w:pStyle w:val="a"/>
        <w:rPr>
          <w:i/>
          <w:iCs w:val="0"/>
          <w:color w:val="76923C" w:themeColor="accent3" w:themeShade="BF"/>
          <w:sz w:val="24"/>
          <w:szCs w:val="24"/>
          <w:u w:val="none"/>
          <w:rtl/>
        </w:rPr>
      </w:pPr>
    </w:p>
    <w:p w:rsidR="00346099" w:rsidRDefault="00346099" w:rsidP="00346099">
      <w:pPr>
        <w:pStyle w:val="a"/>
        <w:rPr>
          <w:i/>
          <w:iCs w:val="0"/>
          <w:color w:val="76923C" w:themeColor="accent3" w:themeShade="BF"/>
          <w:sz w:val="24"/>
          <w:szCs w:val="24"/>
          <w:u w:val="none"/>
          <w:rtl/>
        </w:rPr>
      </w:pPr>
    </w:p>
    <w:p w:rsidR="00346099" w:rsidRDefault="00346099" w:rsidP="00346099">
      <w:pPr>
        <w:pStyle w:val="a"/>
        <w:rPr>
          <w:i/>
          <w:iCs w:val="0"/>
          <w:color w:val="76923C" w:themeColor="accent3" w:themeShade="BF"/>
          <w:sz w:val="24"/>
          <w:szCs w:val="24"/>
          <w:u w:val="none"/>
          <w:rtl/>
        </w:rPr>
      </w:pPr>
    </w:p>
    <w:p w:rsidR="00346099" w:rsidRDefault="00346099" w:rsidP="00346099">
      <w:pPr>
        <w:pStyle w:val="a"/>
        <w:rPr>
          <w:i/>
          <w:iCs w:val="0"/>
          <w:color w:val="76923C" w:themeColor="accent3" w:themeShade="BF"/>
          <w:sz w:val="24"/>
          <w:szCs w:val="24"/>
          <w:u w:val="none"/>
          <w:rtl/>
        </w:rPr>
      </w:pPr>
    </w:p>
    <w:p w:rsidR="00346099" w:rsidRDefault="00346099" w:rsidP="00346099">
      <w:pPr>
        <w:pStyle w:val="a"/>
        <w:rPr>
          <w:i/>
          <w:iCs w:val="0"/>
          <w:color w:val="76923C" w:themeColor="accent3" w:themeShade="BF"/>
          <w:sz w:val="24"/>
          <w:szCs w:val="24"/>
          <w:u w:val="none"/>
          <w:rtl/>
        </w:rPr>
      </w:pPr>
    </w:p>
    <w:p w:rsidR="00346099" w:rsidRPr="00346099" w:rsidRDefault="00346099" w:rsidP="00346099">
      <w:pPr>
        <w:pStyle w:val="a"/>
        <w:rPr>
          <w:i/>
          <w:iCs w:val="0"/>
          <w:color w:val="76923C" w:themeColor="accent3" w:themeShade="BF"/>
          <w:sz w:val="24"/>
          <w:szCs w:val="24"/>
          <w:u w:val="none"/>
          <w:rtl/>
        </w:rPr>
      </w:pPr>
    </w:p>
    <w:p w:rsidR="00C840BB" w:rsidRDefault="00C840BB" w:rsidP="002A28A3">
      <w:pPr>
        <w:pStyle w:val="a"/>
        <w:rPr>
          <w:rtl/>
        </w:rPr>
      </w:pPr>
    </w:p>
    <w:p w:rsidR="00C840BB" w:rsidRPr="00CD0E1A" w:rsidRDefault="00C840BB" w:rsidP="002A28A3">
      <w:pPr>
        <w:pStyle w:val="a"/>
        <w:rPr>
          <w:rtl/>
        </w:rPr>
      </w:pPr>
    </w:p>
    <w:p w:rsidR="007F759B" w:rsidRPr="00F8016D" w:rsidRDefault="00CD0E1A" w:rsidP="00F8016D">
      <w:pPr>
        <w:pStyle w:val="Heading1"/>
        <w:numPr>
          <w:ilvl w:val="0"/>
          <w:numId w:val="25"/>
        </w:numPr>
        <w:jc w:val="center"/>
        <w:rPr>
          <w:noProof/>
          <w:sz w:val="40"/>
          <w:szCs w:val="40"/>
          <w:rtl/>
        </w:rPr>
      </w:pPr>
      <w:bookmarkStart w:id="9" w:name="_Toc275493957"/>
      <w:r w:rsidRPr="00F8016D">
        <w:rPr>
          <w:rFonts w:hint="cs"/>
          <w:noProof/>
          <w:sz w:val="40"/>
          <w:szCs w:val="40"/>
          <w:rtl/>
        </w:rPr>
        <w:lastRenderedPageBreak/>
        <w:t xml:space="preserve">תרחישי שימוש </w:t>
      </w:r>
      <w:r w:rsidRPr="00F8016D">
        <w:rPr>
          <w:noProof/>
          <w:sz w:val="40"/>
          <w:szCs w:val="40"/>
          <w:rtl/>
        </w:rPr>
        <w:t>–</w:t>
      </w:r>
      <w:r w:rsidRPr="00F8016D">
        <w:rPr>
          <w:rFonts w:hint="cs"/>
          <w:noProof/>
          <w:sz w:val="40"/>
          <w:szCs w:val="40"/>
          <w:rtl/>
        </w:rPr>
        <w:t xml:space="preserve"> </w:t>
      </w:r>
      <w:r w:rsidRPr="00F8016D">
        <w:rPr>
          <w:noProof/>
          <w:sz w:val="40"/>
          <w:szCs w:val="40"/>
        </w:rPr>
        <w:t>Use Cases</w:t>
      </w:r>
      <w:bookmarkEnd w:id="9"/>
    </w:p>
    <w:p w:rsidR="007D5204" w:rsidRDefault="007D5204" w:rsidP="007D5204">
      <w:pPr>
        <w:ind w:left="360"/>
        <w:rPr>
          <w:u w:val="single"/>
          <w:rtl/>
        </w:rPr>
      </w:pPr>
    </w:p>
    <w:p w:rsidR="00293056" w:rsidRPr="008B3C47" w:rsidRDefault="00293056" w:rsidP="007D5204">
      <w:pPr>
        <w:ind w:left="360"/>
        <w:jc w:val="center"/>
        <w:rPr>
          <w:b/>
          <w:bCs/>
          <w:i/>
          <w:noProof/>
          <w:color w:val="76923C" w:themeColor="accent3" w:themeShade="BF"/>
          <w:sz w:val="28"/>
          <w:szCs w:val="28"/>
          <w:rtl/>
        </w:rPr>
      </w:pPr>
      <w:r w:rsidRPr="008B3C47">
        <w:rPr>
          <w:rFonts w:hint="cs"/>
          <w:b/>
          <w:bCs/>
          <w:i/>
          <w:noProof/>
          <w:color w:val="76923C" w:themeColor="accent3" w:themeShade="BF"/>
          <w:sz w:val="28"/>
          <w:szCs w:val="28"/>
          <w:rtl/>
        </w:rPr>
        <w:t>טבלת שחקנים</w:t>
      </w:r>
      <w:r w:rsidR="004D4A2B" w:rsidRPr="008B3C47">
        <w:rPr>
          <w:rFonts w:hint="cs"/>
          <w:b/>
          <w:bCs/>
          <w:i/>
          <w:noProof/>
          <w:color w:val="76923C" w:themeColor="accent3" w:themeShade="BF"/>
          <w:sz w:val="28"/>
          <w:szCs w:val="28"/>
          <w:rtl/>
        </w:rPr>
        <w:t xml:space="preserve"> ובעלי עניין</w:t>
      </w:r>
      <w:r w:rsidRPr="008B3C47">
        <w:rPr>
          <w:rFonts w:hint="cs"/>
          <w:b/>
          <w:bCs/>
          <w:i/>
          <w:noProof/>
          <w:color w:val="76923C" w:themeColor="accent3" w:themeShade="BF"/>
          <w:sz w:val="28"/>
          <w:szCs w:val="28"/>
          <w:rtl/>
        </w:rPr>
        <w:t xml:space="preserve"> ומטרותיהם</w:t>
      </w:r>
    </w:p>
    <w:p w:rsidR="00F80C93" w:rsidRDefault="00F80C93" w:rsidP="007D5204">
      <w:pPr>
        <w:ind w:left="360"/>
        <w:jc w:val="center"/>
      </w:pPr>
    </w:p>
    <w:tbl>
      <w:tblPr>
        <w:tblStyle w:val="ColorfulGrid-Accent1"/>
        <w:bidiVisual/>
        <w:tblW w:w="0" w:type="auto"/>
        <w:tblLook w:val="04A0" w:firstRow="1" w:lastRow="0" w:firstColumn="1" w:lastColumn="0" w:noHBand="0" w:noVBand="1"/>
      </w:tblPr>
      <w:tblGrid>
        <w:gridCol w:w="2065"/>
        <w:gridCol w:w="6241"/>
      </w:tblGrid>
      <w:tr w:rsidR="0020739E" w:rsidRPr="0020739E" w:rsidTr="00717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il"/>
              <w:bottom w:val="single" w:sz="4" w:space="0" w:color="FFFFFF" w:themeColor="background1"/>
              <w:right w:val="single" w:sz="4" w:space="0" w:color="auto"/>
            </w:tcBorders>
            <w:shd w:val="clear" w:color="auto" w:fill="CCC0D9" w:themeFill="accent4" w:themeFillTint="66"/>
          </w:tcPr>
          <w:p w:rsidR="0020739E" w:rsidRDefault="002F513B" w:rsidP="00341041">
            <w:pPr>
              <w:jc w:val="center"/>
              <w:rPr>
                <w:rtl/>
              </w:rPr>
            </w:pPr>
            <w:r w:rsidRPr="00341041">
              <w:rPr>
                <w:rFonts w:hint="cs"/>
                <w:color w:val="5F497A" w:themeColor="accent4" w:themeShade="BF"/>
                <w:rtl/>
              </w:rPr>
              <w:t>שם שחקן</w:t>
            </w:r>
          </w:p>
        </w:tc>
        <w:tc>
          <w:tcPr>
            <w:tcW w:w="6241" w:type="dxa"/>
            <w:tcBorders>
              <w:left w:val="single" w:sz="4" w:space="0" w:color="auto"/>
              <w:bottom w:val="single" w:sz="4" w:space="0" w:color="FFFFFF" w:themeColor="background1"/>
            </w:tcBorders>
            <w:shd w:val="clear" w:color="auto" w:fill="CCC0D9" w:themeFill="accent4" w:themeFillTint="66"/>
          </w:tcPr>
          <w:p w:rsidR="0020739E" w:rsidRDefault="0020739E" w:rsidP="00341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341041">
              <w:rPr>
                <w:rFonts w:hint="cs"/>
                <w:color w:val="5F497A" w:themeColor="accent4" w:themeShade="BF"/>
                <w:rtl/>
              </w:rPr>
              <w:t>מטרות</w:t>
            </w:r>
          </w:p>
        </w:tc>
      </w:tr>
      <w:tr w:rsidR="0020739E" w:rsidRPr="0020739E" w:rsidTr="00717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FFFFFF" w:themeColor="background1"/>
            </w:tcBorders>
          </w:tcPr>
          <w:p w:rsidR="0020739E" w:rsidRDefault="00346099" w:rsidP="0020739E">
            <w:pPr>
              <w:rPr>
                <w:rtl/>
              </w:rPr>
            </w:pPr>
            <w:r>
              <w:rPr>
                <w:rFonts w:hint="cs"/>
                <w:rtl/>
              </w:rPr>
              <w:t>מנהל</w:t>
            </w:r>
          </w:p>
        </w:tc>
        <w:tc>
          <w:tcPr>
            <w:tcW w:w="624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BC8EB"/>
          </w:tcPr>
          <w:p w:rsidR="0020739E" w:rsidRPr="00717E7F" w:rsidRDefault="00346099" w:rsidP="00346099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יצירה והוספה של חדרים/אירועים</w:t>
            </w:r>
            <w:r w:rsidR="00474CBD" w:rsidRPr="00717E7F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.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הגדרת אילוצים עבור כל </w:t>
            </w:r>
            <w:r w:rsidR="00A84D4E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חדר 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ופרטי</w:t>
            </w:r>
            <w:r w:rsidR="00A84D4E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ו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. קביעת הגדרות </w:t>
            </w:r>
            <w:r w:rsidR="00F20816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הממשק של התוסף.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</w:t>
            </w:r>
            <w:r w:rsidR="00474CBD" w:rsidRPr="00717E7F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</w:t>
            </w:r>
          </w:p>
        </w:tc>
      </w:tr>
      <w:tr w:rsidR="0020739E" w:rsidRPr="0020739E" w:rsidTr="00717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0739E" w:rsidRDefault="00F20816" w:rsidP="0020739E">
            <w:pPr>
              <w:rPr>
                <w:rtl/>
              </w:rPr>
            </w:pPr>
            <w:r>
              <w:rPr>
                <w:rFonts w:hint="cs"/>
                <w:rtl/>
              </w:rPr>
              <w:t>משתבץ</w:t>
            </w:r>
          </w:p>
        </w:tc>
        <w:tc>
          <w:tcPr>
            <w:tcW w:w="6241" w:type="dxa"/>
            <w:tcBorders>
              <w:top w:val="single" w:sz="4" w:space="0" w:color="FFFFFF" w:themeColor="background1"/>
            </w:tcBorders>
            <w:shd w:val="clear" w:color="auto" w:fill="C6D9F1" w:themeFill="text2" w:themeFillTint="33"/>
          </w:tcPr>
          <w:p w:rsidR="0020739E" w:rsidRPr="00717E7F" w:rsidRDefault="00474CBD" w:rsidP="00717E7F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717E7F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ש</w:t>
            </w:r>
            <w:r w:rsidR="00F20816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יבוץ עצמאי למערכת (חדרים).</w:t>
            </w:r>
          </w:p>
        </w:tc>
      </w:tr>
      <w:tr w:rsidR="00474CBD" w:rsidRPr="0020739E" w:rsidTr="00717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CCC0D9" w:themeFill="accent4" w:themeFillTint="66"/>
          </w:tcPr>
          <w:p w:rsidR="00474CBD" w:rsidRPr="00341041" w:rsidRDefault="00474CBD" w:rsidP="00717E7F">
            <w:pPr>
              <w:tabs>
                <w:tab w:val="left" w:pos="2889"/>
                <w:tab w:val="center" w:pos="4045"/>
              </w:tabs>
              <w:rPr>
                <w:b/>
                <w:bCs/>
                <w:rtl/>
              </w:rPr>
            </w:pPr>
            <w:r w:rsidRPr="00341041">
              <w:rPr>
                <w:rFonts w:hint="cs"/>
                <w:b/>
                <w:bCs/>
                <w:color w:val="5F497A" w:themeColor="accent4" w:themeShade="BF"/>
                <w:shd w:val="clear" w:color="auto" w:fill="CCC0D9" w:themeFill="accent4" w:themeFillTint="66"/>
                <w:rtl/>
              </w:rPr>
              <w:t>בעלי עניין נוספים:</w:t>
            </w:r>
          </w:p>
        </w:tc>
      </w:tr>
      <w:tr w:rsidR="002F513B" w:rsidRPr="0020739E" w:rsidTr="00717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FFFFFF" w:themeColor="background1"/>
            </w:tcBorders>
          </w:tcPr>
          <w:p w:rsidR="002F513B" w:rsidRDefault="00F20816" w:rsidP="0020739E">
            <w:r>
              <w:rPr>
                <w:rFonts w:hint="cs"/>
                <w:rtl/>
              </w:rPr>
              <w:t>מחלקת המחשוב</w:t>
            </w:r>
          </w:p>
        </w:tc>
        <w:tc>
          <w:tcPr>
            <w:tcW w:w="6241" w:type="dxa"/>
            <w:tcBorders>
              <w:top w:val="single" w:sz="4" w:space="0" w:color="FFFFFF" w:themeColor="background1"/>
            </w:tcBorders>
            <w:shd w:val="clear" w:color="auto" w:fill="C6D9F1" w:themeFill="text2" w:themeFillTint="33"/>
          </w:tcPr>
          <w:p w:rsidR="00CB211D" w:rsidRPr="00717E7F" w:rsidRDefault="00F20816" w:rsidP="00717E7F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שיפור מערכת השיבוץ</w:t>
            </w:r>
            <w:r w:rsidR="00A84D4E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לחדרים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במכללה. </w:t>
            </w:r>
            <w:r w:rsidRPr="00717E7F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הנגשת שירותי המכללה לסטודנטים, מרצים ומנחים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וכל הרוצה להשתמש במערכת</w:t>
            </w:r>
            <w:r w:rsidRPr="00717E7F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.</w:t>
            </w:r>
          </w:p>
        </w:tc>
      </w:tr>
      <w:tr w:rsidR="00F20816" w:rsidRPr="0020739E" w:rsidTr="00717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F20816" w:rsidRDefault="00F20816" w:rsidP="00F20816">
            <w:pPr>
              <w:rPr>
                <w:rtl/>
              </w:rPr>
            </w:pPr>
            <w:r>
              <w:rPr>
                <w:rFonts w:hint="cs"/>
                <w:rtl/>
              </w:rPr>
              <w:t>מכללת עזריאלי</w:t>
            </w:r>
          </w:p>
        </w:tc>
        <w:tc>
          <w:tcPr>
            <w:tcW w:w="6241" w:type="dxa"/>
            <w:shd w:val="clear" w:color="auto" w:fill="ABC8EB"/>
          </w:tcPr>
          <w:p w:rsidR="00F20816" w:rsidRPr="00717E7F" w:rsidRDefault="00F20816" w:rsidP="00F20816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ייעול תפקוד מערכת השיבוצים</w:t>
            </w:r>
            <w:r w:rsidR="00A84D4E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לחדרים</w:t>
            </w:r>
            <w:r w:rsidRPr="00717E7F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של המכללה, שיפו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ר נוחות וחווית השימוש של המשתמש</w:t>
            </w:r>
            <w:r w:rsidRPr="00717E7F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בשירותי המכלל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ה.</w:t>
            </w:r>
          </w:p>
        </w:tc>
      </w:tr>
    </w:tbl>
    <w:p w:rsidR="0020739E" w:rsidRPr="0020739E" w:rsidRDefault="0020739E" w:rsidP="0020739E">
      <w:pPr>
        <w:spacing w:after="0" w:line="240" w:lineRule="auto"/>
        <w:rPr>
          <w:b/>
          <w:bCs/>
          <w:color w:val="FFFFFF" w:themeColor="background1"/>
        </w:rPr>
      </w:pPr>
    </w:p>
    <w:p w:rsidR="00CD0E1A" w:rsidRDefault="00CD0E1A" w:rsidP="004C3CE8">
      <w:pPr>
        <w:pStyle w:val="ListParagraph"/>
        <w:numPr>
          <w:ilvl w:val="0"/>
          <w:numId w:val="15"/>
        </w:numPr>
      </w:pPr>
      <w:r w:rsidRPr="008B3C47">
        <w:rPr>
          <w:rFonts w:hint="cs"/>
          <w:b/>
          <w:bCs/>
          <w:i/>
          <w:noProof/>
          <w:color w:val="76923C" w:themeColor="accent3" w:themeShade="BF"/>
          <w:sz w:val="28"/>
          <w:szCs w:val="28"/>
          <w:rtl/>
        </w:rPr>
        <w:t>תרשים</w:t>
      </w:r>
      <w:r w:rsidRPr="008B3C47">
        <w:rPr>
          <w:b/>
          <w:bCs/>
          <w:i/>
          <w:noProof/>
          <w:color w:val="76923C" w:themeColor="accent3" w:themeShade="BF"/>
          <w:sz w:val="28"/>
          <w:szCs w:val="28"/>
          <w:rtl/>
        </w:rPr>
        <w:t xml:space="preserve"> </w:t>
      </w:r>
      <w:r w:rsidRPr="008B3C47">
        <w:rPr>
          <w:rFonts w:hint="cs"/>
          <w:b/>
          <w:bCs/>
          <w:i/>
          <w:noProof/>
          <w:color w:val="76923C" w:themeColor="accent3" w:themeShade="BF"/>
          <w:sz w:val="28"/>
          <w:szCs w:val="28"/>
          <w:rtl/>
        </w:rPr>
        <w:t>סיכום</w:t>
      </w:r>
      <w:r w:rsidRPr="008B3C47">
        <w:rPr>
          <w:b/>
          <w:bCs/>
          <w:i/>
          <w:noProof/>
          <w:color w:val="76923C" w:themeColor="accent3" w:themeShade="BF"/>
          <w:sz w:val="28"/>
          <w:szCs w:val="28"/>
          <w:rtl/>
        </w:rPr>
        <w:t xml:space="preserve"> </w:t>
      </w:r>
      <w:r w:rsidRPr="008B3C47">
        <w:rPr>
          <w:b/>
          <w:bCs/>
          <w:i/>
          <w:noProof/>
          <w:color w:val="76923C" w:themeColor="accent3" w:themeShade="BF"/>
          <w:sz w:val="28"/>
          <w:szCs w:val="28"/>
        </w:rPr>
        <w:t>UML</w:t>
      </w:r>
      <w:r w:rsidRPr="008B3C47">
        <w:rPr>
          <w:b/>
          <w:bCs/>
          <w:i/>
          <w:noProof/>
          <w:color w:val="76923C" w:themeColor="accent3" w:themeShade="BF"/>
          <w:sz w:val="28"/>
          <w:szCs w:val="28"/>
          <w:rtl/>
        </w:rPr>
        <w:t xml:space="preserve">- </w:t>
      </w:r>
      <w:r w:rsidRPr="008B3C47">
        <w:rPr>
          <w:rFonts w:hint="cs"/>
          <w:b/>
          <w:bCs/>
          <w:i/>
          <w:noProof/>
          <w:color w:val="76923C" w:themeColor="accent3" w:themeShade="BF"/>
          <w:sz w:val="28"/>
          <w:szCs w:val="28"/>
          <w:rtl/>
        </w:rPr>
        <w:t>של</w:t>
      </w:r>
      <w:r w:rsidRPr="008B3C47">
        <w:rPr>
          <w:b/>
          <w:bCs/>
          <w:i/>
          <w:noProof/>
          <w:color w:val="76923C" w:themeColor="accent3" w:themeShade="BF"/>
          <w:sz w:val="28"/>
          <w:szCs w:val="28"/>
          <w:rtl/>
        </w:rPr>
        <w:t xml:space="preserve"> </w:t>
      </w:r>
      <w:r w:rsidRPr="008B3C47">
        <w:rPr>
          <w:rFonts w:hint="cs"/>
          <w:b/>
          <w:bCs/>
          <w:i/>
          <w:noProof/>
          <w:color w:val="76923C" w:themeColor="accent3" w:themeShade="BF"/>
          <w:sz w:val="28"/>
          <w:szCs w:val="28"/>
          <w:rtl/>
        </w:rPr>
        <w:t>תרחישי</w:t>
      </w:r>
      <w:r w:rsidRPr="008B3C47">
        <w:rPr>
          <w:b/>
          <w:bCs/>
          <w:i/>
          <w:noProof/>
          <w:color w:val="76923C" w:themeColor="accent3" w:themeShade="BF"/>
          <w:sz w:val="28"/>
          <w:szCs w:val="28"/>
          <w:rtl/>
        </w:rPr>
        <w:t xml:space="preserve"> </w:t>
      </w:r>
      <w:r w:rsidRPr="008B3C47">
        <w:rPr>
          <w:rFonts w:hint="cs"/>
          <w:b/>
          <w:bCs/>
          <w:i/>
          <w:noProof/>
          <w:color w:val="76923C" w:themeColor="accent3" w:themeShade="BF"/>
          <w:sz w:val="28"/>
          <w:szCs w:val="28"/>
          <w:rtl/>
        </w:rPr>
        <w:t>השימוש</w:t>
      </w:r>
      <w:r w:rsidRPr="008B3C47">
        <w:rPr>
          <w:b/>
          <w:bCs/>
          <w:i/>
          <w:noProof/>
          <w:color w:val="76923C" w:themeColor="accent3" w:themeShade="BF"/>
          <w:sz w:val="28"/>
          <w:szCs w:val="28"/>
          <w:rtl/>
        </w:rPr>
        <w:t xml:space="preserve"> </w:t>
      </w:r>
      <w:r w:rsidRPr="008B3C47">
        <w:rPr>
          <w:rFonts w:hint="cs"/>
          <w:b/>
          <w:bCs/>
          <w:i/>
          <w:noProof/>
          <w:color w:val="76923C" w:themeColor="accent3" w:themeShade="BF"/>
          <w:sz w:val="28"/>
          <w:szCs w:val="28"/>
          <w:rtl/>
        </w:rPr>
        <w:t>במערכת</w:t>
      </w:r>
      <w:r w:rsidR="00831756">
        <w:rPr>
          <w:rFonts w:cs="Arial"/>
          <w:rtl/>
        </w:rPr>
        <w:br/>
      </w:r>
    </w:p>
    <w:p w:rsidR="00F80C93" w:rsidRDefault="00F80C93" w:rsidP="00F80C93">
      <w:pPr>
        <w:rPr>
          <w:rtl/>
        </w:rPr>
      </w:pPr>
    </w:p>
    <w:p w:rsidR="00F80C93" w:rsidRDefault="008B12C4" w:rsidP="00F80C93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1016000</wp:posOffset>
            </wp:positionH>
            <wp:positionV relativeFrom="paragraph">
              <wp:posOffset>7620</wp:posOffset>
            </wp:positionV>
            <wp:extent cx="3981450" cy="4229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0C93" w:rsidRDefault="00F80C93" w:rsidP="00F80C93">
      <w:pPr>
        <w:rPr>
          <w:rtl/>
        </w:rPr>
      </w:pPr>
    </w:p>
    <w:p w:rsidR="00F80C93" w:rsidRDefault="00F80C93" w:rsidP="00F80C93">
      <w:pPr>
        <w:rPr>
          <w:rtl/>
        </w:rPr>
      </w:pPr>
    </w:p>
    <w:p w:rsidR="00F80C93" w:rsidRDefault="00F80C93" w:rsidP="00F80C93">
      <w:pPr>
        <w:rPr>
          <w:rtl/>
        </w:rPr>
      </w:pPr>
      <w:bookmarkStart w:id="10" w:name="_GoBack"/>
      <w:bookmarkEnd w:id="10"/>
    </w:p>
    <w:p w:rsidR="00F80C93" w:rsidRDefault="00F80C93" w:rsidP="00F80C93">
      <w:pPr>
        <w:rPr>
          <w:rtl/>
        </w:rPr>
      </w:pPr>
    </w:p>
    <w:p w:rsidR="00F80C93" w:rsidRDefault="00F80C93" w:rsidP="00F80C93">
      <w:pPr>
        <w:rPr>
          <w:rtl/>
        </w:rPr>
      </w:pPr>
    </w:p>
    <w:p w:rsidR="00F80C93" w:rsidRDefault="00F80C93" w:rsidP="00F80C93">
      <w:pPr>
        <w:rPr>
          <w:rtl/>
        </w:rPr>
      </w:pPr>
    </w:p>
    <w:p w:rsidR="00F80C93" w:rsidRDefault="00F80C93" w:rsidP="00F80C93">
      <w:pPr>
        <w:rPr>
          <w:rtl/>
        </w:rPr>
      </w:pPr>
    </w:p>
    <w:p w:rsidR="00F80C93" w:rsidRDefault="00F80C93" w:rsidP="00F80C93">
      <w:pPr>
        <w:rPr>
          <w:rtl/>
        </w:rPr>
      </w:pPr>
    </w:p>
    <w:p w:rsidR="00F80C93" w:rsidRDefault="00F80C93" w:rsidP="00F80C93">
      <w:pPr>
        <w:rPr>
          <w:rtl/>
        </w:rPr>
      </w:pPr>
    </w:p>
    <w:p w:rsidR="00F80C93" w:rsidRDefault="00F80C93" w:rsidP="00F80C93">
      <w:pPr>
        <w:rPr>
          <w:rtl/>
        </w:rPr>
      </w:pPr>
    </w:p>
    <w:p w:rsidR="00F80C93" w:rsidRDefault="00F80C93" w:rsidP="00F80C93">
      <w:pPr>
        <w:rPr>
          <w:rtl/>
        </w:rPr>
      </w:pPr>
    </w:p>
    <w:p w:rsidR="00F80C93" w:rsidRDefault="00F80C93" w:rsidP="00F80C93"/>
    <w:p w:rsidR="007F1786" w:rsidRDefault="007F1786" w:rsidP="00F80C93"/>
    <w:p w:rsidR="007F1786" w:rsidRDefault="007F1786" w:rsidP="00F80C93">
      <w:pPr>
        <w:rPr>
          <w:rtl/>
        </w:rPr>
      </w:pPr>
    </w:p>
    <w:p w:rsidR="00F80C93" w:rsidRPr="00CD0E1A" w:rsidRDefault="00F80C93" w:rsidP="00F80C93"/>
    <w:p w:rsidR="00F80C93" w:rsidRPr="008B3C47" w:rsidRDefault="00CD0E1A" w:rsidP="00F80C93">
      <w:pPr>
        <w:pStyle w:val="ListParagraph"/>
        <w:numPr>
          <w:ilvl w:val="0"/>
          <w:numId w:val="15"/>
        </w:numPr>
        <w:rPr>
          <w:b/>
          <w:bCs/>
          <w:i/>
          <w:noProof/>
          <w:color w:val="76923C" w:themeColor="accent3" w:themeShade="BF"/>
          <w:sz w:val="28"/>
          <w:szCs w:val="28"/>
        </w:rPr>
      </w:pPr>
      <w:r w:rsidRPr="008B3C47">
        <w:rPr>
          <w:rFonts w:hint="cs"/>
          <w:b/>
          <w:bCs/>
          <w:i/>
          <w:noProof/>
          <w:color w:val="76923C" w:themeColor="accent3" w:themeShade="BF"/>
          <w:sz w:val="28"/>
          <w:szCs w:val="28"/>
          <w:rtl/>
        </w:rPr>
        <w:lastRenderedPageBreak/>
        <w:t>תרחישי</w:t>
      </w:r>
      <w:r w:rsidRPr="008B3C47">
        <w:rPr>
          <w:b/>
          <w:bCs/>
          <w:i/>
          <w:noProof/>
          <w:color w:val="76923C" w:themeColor="accent3" w:themeShade="BF"/>
          <w:sz w:val="28"/>
          <w:szCs w:val="28"/>
          <w:rtl/>
        </w:rPr>
        <w:t xml:space="preserve"> </w:t>
      </w:r>
      <w:r w:rsidRPr="008B3C47">
        <w:rPr>
          <w:rFonts w:hint="cs"/>
          <w:b/>
          <w:bCs/>
          <w:i/>
          <w:noProof/>
          <w:color w:val="76923C" w:themeColor="accent3" w:themeShade="BF"/>
          <w:sz w:val="28"/>
          <w:szCs w:val="28"/>
          <w:rtl/>
        </w:rPr>
        <w:t>שימוש</w:t>
      </w:r>
      <w:r w:rsidRPr="008B3C47">
        <w:rPr>
          <w:b/>
          <w:bCs/>
          <w:i/>
          <w:noProof/>
          <w:color w:val="76923C" w:themeColor="accent3" w:themeShade="BF"/>
          <w:sz w:val="28"/>
          <w:szCs w:val="28"/>
          <w:rtl/>
        </w:rPr>
        <w:t xml:space="preserve"> </w:t>
      </w:r>
      <w:r w:rsidRPr="008B3C47">
        <w:rPr>
          <w:rFonts w:hint="cs"/>
          <w:b/>
          <w:bCs/>
          <w:i/>
          <w:noProof/>
          <w:color w:val="76923C" w:themeColor="accent3" w:themeShade="BF"/>
          <w:sz w:val="28"/>
          <w:szCs w:val="28"/>
          <w:rtl/>
        </w:rPr>
        <w:t>פורמאליים</w:t>
      </w:r>
      <w:r w:rsidRPr="008B3C47">
        <w:rPr>
          <w:b/>
          <w:bCs/>
          <w:i/>
          <w:noProof/>
          <w:color w:val="76923C" w:themeColor="accent3" w:themeShade="BF"/>
          <w:sz w:val="28"/>
          <w:szCs w:val="28"/>
          <w:rtl/>
        </w:rPr>
        <w:t xml:space="preserve"> </w:t>
      </w:r>
      <w:r w:rsidR="00831756" w:rsidRPr="008B3C47">
        <w:rPr>
          <w:rFonts w:hint="cs"/>
          <w:b/>
          <w:bCs/>
          <w:i/>
          <w:noProof/>
          <w:color w:val="76923C" w:themeColor="accent3" w:themeShade="BF"/>
          <w:sz w:val="28"/>
          <w:szCs w:val="28"/>
          <w:rtl/>
        </w:rPr>
        <w:t>עיקריים</w:t>
      </w:r>
    </w:p>
    <w:p w:rsidR="00342025" w:rsidRDefault="00831756" w:rsidP="00F80C93">
      <w:pPr>
        <w:rPr>
          <w:rtl/>
        </w:rPr>
      </w:pPr>
      <w:r w:rsidRPr="00F80C93">
        <w:rPr>
          <w:rFonts w:cs="Arial"/>
          <w:rtl/>
        </w:rPr>
        <w:br/>
      </w:r>
    </w:p>
    <w:tbl>
      <w:tblPr>
        <w:tblStyle w:val="ColorfulGrid-Accent1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342025" w:rsidTr="00D97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717E7F">
            <w:pPr>
              <w:jc w:val="center"/>
              <w:rPr>
                <w:rtl/>
              </w:rPr>
            </w:pPr>
            <w:r w:rsidRPr="00717E7F">
              <w:rPr>
                <w:rFonts w:hint="cs"/>
                <w:color w:val="5F497A" w:themeColor="accent4" w:themeShade="BF"/>
                <w:rtl/>
              </w:rPr>
              <w:t>שם התרחיש</w:t>
            </w:r>
          </w:p>
        </w:tc>
        <w:tc>
          <w:tcPr>
            <w:tcW w:w="6836" w:type="dxa"/>
          </w:tcPr>
          <w:p w:rsidR="00342025" w:rsidRPr="00A4126B" w:rsidRDefault="00CA2653" w:rsidP="00A84D4E">
            <w:pPr>
              <w:pStyle w:val="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000000" w:themeColor="text1"/>
                <w:sz w:val="28"/>
                <w:szCs w:val="28"/>
                <w:u w:val="none"/>
              </w:rPr>
            </w:pPr>
            <w:r>
              <w:rPr>
                <w:rFonts w:hint="cs"/>
                <w:i/>
                <w:iCs w:val="0"/>
                <w:color w:val="000000" w:themeColor="text1"/>
                <w:sz w:val="28"/>
                <w:szCs w:val="28"/>
                <w:u w:val="none"/>
                <w:rtl/>
              </w:rPr>
              <w:t xml:space="preserve">השתבצות </w:t>
            </w:r>
            <w:r w:rsidR="00A84D4E">
              <w:rPr>
                <w:rFonts w:hint="cs"/>
                <w:i/>
                <w:iCs w:val="0"/>
                <w:color w:val="000000" w:themeColor="text1"/>
                <w:sz w:val="28"/>
                <w:szCs w:val="28"/>
                <w:u w:val="none"/>
                <w:rtl/>
              </w:rPr>
              <w:t>לאחד החדרים</w:t>
            </w:r>
            <w:r>
              <w:rPr>
                <w:rFonts w:hint="cs"/>
                <w:i/>
                <w:iCs w:val="0"/>
                <w:color w:val="000000" w:themeColor="text1"/>
                <w:sz w:val="28"/>
                <w:szCs w:val="28"/>
                <w:u w:val="none"/>
                <w:rtl/>
              </w:rPr>
              <w:t xml:space="preserve"> </w:t>
            </w:r>
            <w:r w:rsidR="00A84D4E">
              <w:rPr>
                <w:rFonts w:hint="cs"/>
                <w:i/>
                <w:iCs w:val="0"/>
                <w:color w:val="000000" w:themeColor="text1"/>
                <w:sz w:val="28"/>
                <w:szCs w:val="28"/>
                <w:u w:val="none"/>
                <w:rtl/>
              </w:rPr>
              <w:t>במערכת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שחקו ראשי</w:t>
            </w:r>
          </w:p>
        </w:tc>
        <w:tc>
          <w:tcPr>
            <w:tcW w:w="6836" w:type="dxa"/>
          </w:tcPr>
          <w:p w:rsidR="00342025" w:rsidRPr="00706C79" w:rsidRDefault="00CA2653" w:rsidP="002F482D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המשתבץ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6836" w:type="dxa"/>
          </w:tcPr>
          <w:p w:rsidR="00342025" w:rsidRPr="00706C79" w:rsidRDefault="00CA2653" w:rsidP="00273333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המשתבץ מעוניין</w:t>
            </w:r>
            <w:r w:rsidR="00706C7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ל</w:t>
            </w:r>
            <w:r w:rsidR="00A84D4E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בחור יום ושעה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פנויים, על מנת לשבץ את עצמו ל</w:t>
            </w:r>
            <w:r w:rsidR="00A84D4E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חדר/כיתה</w:t>
            </w:r>
            <w:r w:rsidR="00253CB0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של המכללה.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היקף</w:t>
            </w:r>
            <w:r w:rsidR="00DB2C1A">
              <w:rPr>
                <w:rFonts w:hint="cs"/>
                <w:rtl/>
              </w:rPr>
              <w:t xml:space="preserve"> ורמה</w:t>
            </w:r>
            <w:r w:rsidR="00D72A48">
              <w:rPr>
                <w:rStyle w:val="FootnoteReference"/>
                <w:rtl/>
              </w:rPr>
              <w:footnoteReference w:id="1"/>
            </w:r>
          </w:p>
        </w:tc>
        <w:tc>
          <w:tcPr>
            <w:tcW w:w="6836" w:type="dxa"/>
          </w:tcPr>
          <w:p w:rsidR="00342025" w:rsidRPr="00706C79" w:rsidRDefault="00342025" w:rsidP="00706C79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706C7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מערכת </w:t>
            </w:r>
            <w:r w:rsidR="00CA2653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ממשק התוסף, ברמת</w:t>
            </w:r>
            <w:r w:rsidR="00273333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המשתמש</w:t>
            </w:r>
            <w:r w:rsidR="00CA2653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בלבד</w:t>
            </w:r>
            <w:r w:rsidR="00706C7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.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 w:rsidRPr="003C53EB">
              <w:rPr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706C79" w:rsidRDefault="00706C79" w:rsidP="00A84D4E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המכללה </w:t>
            </w:r>
            <w:r>
              <w:rPr>
                <w:i/>
                <w:iCs w:val="0"/>
                <w:color w:val="76923C" w:themeColor="accent3" w:themeShade="BF"/>
                <w:u w:val="none"/>
                <w:rtl/>
              </w:rPr>
              <w:t>–</w:t>
            </w:r>
            <w:r w:rsidR="00253CB0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לקבל נתונים על היקף ו</w:t>
            </w:r>
            <w:r w:rsidR="00A84D4E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כמות החדרים הפנויים במתחם המכללה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.</w:t>
            </w:r>
          </w:p>
          <w:p w:rsidR="00342025" w:rsidRPr="00706C79" w:rsidRDefault="00CA2653" w:rsidP="00CA2653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המשתמשים</w:t>
            </w:r>
            <w:r w:rsidR="00A84D4E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המשובצים</w:t>
            </w:r>
            <w:r w:rsidR="00706C7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</w:t>
            </w:r>
            <w:r w:rsidR="00706C79">
              <w:rPr>
                <w:i/>
                <w:iCs w:val="0"/>
                <w:color w:val="76923C" w:themeColor="accent3" w:themeShade="BF"/>
                <w:u w:val="none"/>
                <w:rtl/>
              </w:rPr>
              <w:t>–</w:t>
            </w:r>
            <w:r w:rsidR="00706C7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ל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השתבץ</w:t>
            </w:r>
            <w:r w:rsidR="00253CB0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ל</w:t>
            </w:r>
            <w:r w:rsidR="00A84D4E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חדרים ולהצביע על חדר תפוס</w:t>
            </w:r>
            <w:r w:rsidR="00706C7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.</w:t>
            </w:r>
            <w:r w:rsidR="00342025" w:rsidRPr="00706C79">
              <w:rPr>
                <w:i/>
                <w:iCs w:val="0"/>
                <w:color w:val="76923C" w:themeColor="accent3" w:themeShade="BF"/>
                <w:u w:val="none"/>
                <w:rtl/>
              </w:rPr>
              <w:t xml:space="preserve"> </w:t>
            </w:r>
          </w:p>
        </w:tc>
      </w:tr>
      <w:tr w:rsidR="00376ABE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76ABE" w:rsidRPr="00342025" w:rsidRDefault="00376ABE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6836" w:type="dxa"/>
          </w:tcPr>
          <w:p w:rsidR="004F5D76" w:rsidRDefault="00A84D4E" w:rsidP="00A84D4E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המשתמש נכנס למסך תאריכון שבועי</w:t>
            </w:r>
            <w:r w:rsidR="00F25BB0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ובו בוחר יום ושעה רצויים ופנויים.</w:t>
            </w:r>
          </w:p>
          <w:p w:rsidR="00F25BB0" w:rsidRDefault="00F25BB0" w:rsidP="00A84D4E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לוחץ על משבצת שעה מתאימה ונפתח לו חלון המציג לו חדרים פנויים לשימושו.</w:t>
            </w:r>
          </w:p>
          <w:p w:rsidR="00F25BB0" w:rsidRPr="00706C79" w:rsidRDefault="00F25BB0" w:rsidP="00A84D4E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בוחר המשתמש בחדר הרצוי.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 w:rsidRPr="00342025">
              <w:rPr>
                <w:rtl/>
              </w:rPr>
              <w:t>טריגר</w:t>
            </w:r>
          </w:p>
        </w:tc>
        <w:tc>
          <w:tcPr>
            <w:tcW w:w="6836" w:type="dxa"/>
          </w:tcPr>
          <w:p w:rsidR="00342025" w:rsidRPr="00706C79" w:rsidRDefault="00253CB0" w:rsidP="00F25BB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ה</w:t>
            </w:r>
            <w:r w:rsidR="00F25BB0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משתבץ</w:t>
            </w:r>
            <w:r w:rsidR="00A4126B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נכנס</w:t>
            </w:r>
            <w:r w:rsidR="00A4126B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למערכת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התוסף ולוחץ על הכפתור "</w:t>
            </w:r>
            <w:r w:rsidR="00F25BB0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תאריכון שבועי</w:t>
            </w:r>
            <w:r w:rsidR="00A4126B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".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6836" w:type="dxa"/>
          </w:tcPr>
          <w:p w:rsidR="00342025" w:rsidRPr="00706C79" w:rsidRDefault="00253CB0" w:rsidP="002B1918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המשתבץ עבר</w:t>
            </w:r>
            <w:r w:rsidR="00A4126B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את</w:t>
            </w:r>
            <w:r w:rsidR="002B1918" w:rsidRPr="00706C79">
              <w:rPr>
                <w:i/>
                <w:iCs w:val="0"/>
                <w:color w:val="76923C" w:themeColor="accent3" w:themeShade="BF"/>
                <w:u w:val="none"/>
                <w:rtl/>
              </w:rPr>
              <w:t xml:space="preserve"> </w:t>
            </w:r>
            <w:r w:rsidR="00342025" w:rsidRPr="00706C79">
              <w:rPr>
                <w:i/>
                <w:iCs w:val="0"/>
                <w:color w:val="76923C" w:themeColor="accent3" w:themeShade="BF"/>
                <w:u w:val="none"/>
                <w:rtl/>
              </w:rPr>
              <w:t>מסך ההזדהות (</w:t>
            </w:r>
            <w:r w:rsidR="00342025" w:rsidRPr="00706C79">
              <w:rPr>
                <w:i/>
                <w:iCs w:val="0"/>
                <w:color w:val="76923C" w:themeColor="accent3" w:themeShade="BF"/>
                <w:u w:val="none"/>
              </w:rPr>
              <w:t>login</w:t>
            </w:r>
            <w:r w:rsidR="00342025" w:rsidRPr="00706C79">
              <w:rPr>
                <w:i/>
                <w:iCs w:val="0"/>
                <w:color w:val="76923C" w:themeColor="accent3" w:themeShade="BF"/>
                <w:u w:val="none"/>
                <w:rtl/>
              </w:rPr>
              <w:t>)</w:t>
            </w:r>
            <w:r w:rsidR="00A4126B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.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 w:rsidRPr="003C53EB">
              <w:rPr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342025" w:rsidRPr="00706C79" w:rsidRDefault="00253CB0" w:rsidP="00253CB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המשתבץ רשום ל</w:t>
            </w:r>
            <w:r w:rsidR="00F25BB0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חדר הרצוי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לו</w:t>
            </w:r>
            <w:r w:rsidR="00F25BB0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בזמן המתאים לו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בהצלחה,</w:t>
            </w:r>
            <w:r w:rsidR="00F25BB0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ורואה עצמו רשום לחדר ופרטיו</w:t>
            </w:r>
            <w:r w:rsidR="007B7F9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במסך המשתמש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.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3C53EB" w:rsidRDefault="00342025" w:rsidP="00342025">
            <w:pPr>
              <w:rPr>
                <w:rtl/>
              </w:rPr>
            </w:pPr>
            <w:r w:rsidRPr="003C53EB">
              <w:rPr>
                <w:rtl/>
              </w:rPr>
              <w:t xml:space="preserve">תנאי </w:t>
            </w:r>
            <w:r w:rsidR="00D304A5">
              <w:rPr>
                <w:rFonts w:hint="cs"/>
                <w:rtl/>
              </w:rPr>
              <w:t xml:space="preserve">סיום </w:t>
            </w:r>
            <w:r w:rsidRPr="003C53EB">
              <w:rPr>
                <w:rtl/>
              </w:rPr>
              <w:t xml:space="preserve">כישלון </w:t>
            </w:r>
          </w:p>
        </w:tc>
        <w:tc>
          <w:tcPr>
            <w:tcW w:w="6836" w:type="dxa"/>
          </w:tcPr>
          <w:p w:rsidR="00342025" w:rsidRPr="00706C79" w:rsidRDefault="00253CB0" w:rsidP="002F482D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לא התבצע רישום המשתמש ל</w:t>
            </w:r>
            <w:r w:rsidR="00F25BB0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חדר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המיועד והמשתמש מיודע בעזרת חלון הודעה בשל סיבת כישלון הרישום</w:t>
            </w:r>
            <w:r w:rsidR="00A4126B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.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763E1A" w:rsidRDefault="00342025" w:rsidP="00342025">
            <w:pPr>
              <w:rPr>
                <w:b/>
                <w:bCs/>
                <w:u w:val="single"/>
                <w:rtl/>
              </w:rPr>
            </w:pPr>
            <w:r w:rsidRPr="00763E1A">
              <w:rPr>
                <w:b/>
                <w:bCs/>
                <w:u w:val="single"/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:rsidR="003C53EB" w:rsidRPr="00706C79" w:rsidRDefault="002B1918" w:rsidP="00A4126B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706C7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1</w:t>
            </w:r>
            <w:r w:rsidR="003C53EB" w:rsidRPr="00706C7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. המערכת</w:t>
            </w:r>
            <w:r w:rsidR="003C53EB" w:rsidRPr="00706C79">
              <w:rPr>
                <w:i/>
                <w:iCs w:val="0"/>
                <w:color w:val="76923C" w:themeColor="accent3" w:themeShade="BF"/>
                <w:u w:val="none"/>
                <w:rtl/>
              </w:rPr>
              <w:t xml:space="preserve"> </w:t>
            </w:r>
            <w:r w:rsidR="003C53EB" w:rsidRPr="00706C7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מציגה</w:t>
            </w:r>
            <w:r w:rsidR="003C53EB" w:rsidRPr="00706C79">
              <w:rPr>
                <w:i/>
                <w:iCs w:val="0"/>
                <w:color w:val="76923C" w:themeColor="accent3" w:themeShade="BF"/>
                <w:u w:val="none"/>
                <w:rtl/>
              </w:rPr>
              <w:t xml:space="preserve"> </w:t>
            </w:r>
            <w:r w:rsidRPr="00706C7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מסך </w:t>
            </w:r>
            <w:r w:rsidR="00A4126B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כניסה ראשי</w:t>
            </w:r>
          </w:p>
          <w:p w:rsidR="003C53EB" w:rsidRPr="00706C79" w:rsidRDefault="002B1918" w:rsidP="007B7F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706C7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2</w:t>
            </w:r>
            <w:r w:rsidR="003C53EB" w:rsidRPr="00706C7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. </w:t>
            </w:r>
            <w:r w:rsidR="00A4126B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ה</w:t>
            </w:r>
            <w:r w:rsidR="007B7F9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משתמש מבצע</w:t>
            </w:r>
            <w:r w:rsidR="00A4126B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כניסה למערכת</w:t>
            </w:r>
          </w:p>
          <w:p w:rsidR="003C53EB" w:rsidRPr="00706C79" w:rsidRDefault="002B1918" w:rsidP="007B7F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706C7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3</w:t>
            </w:r>
            <w:r w:rsidR="003C53EB" w:rsidRPr="00706C7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. </w:t>
            </w:r>
            <w:r w:rsidR="00A4126B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ה</w:t>
            </w:r>
            <w:r w:rsidR="007B7F9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משתמש נכנס</w:t>
            </w:r>
            <w:r w:rsidR="00F25BB0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למסך המציג את התאריכון השבועי</w:t>
            </w:r>
          </w:p>
          <w:p w:rsidR="003C53EB" w:rsidRPr="00706C79" w:rsidRDefault="002B1918" w:rsidP="007B7F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706C7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4</w:t>
            </w:r>
            <w:r w:rsidR="003C53EB" w:rsidRPr="00706C7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. </w:t>
            </w:r>
            <w:r w:rsidR="007B7F9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בוחר</w:t>
            </w:r>
            <w:r w:rsidR="00F25BB0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</w:t>
            </w:r>
            <w:r w:rsidR="007B7F9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זמן מתאים</w:t>
            </w:r>
            <w:r w:rsidR="00A4126B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</w:t>
            </w:r>
            <w:r w:rsidR="007B7F9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אליו ירצה להשתבץ</w:t>
            </w:r>
            <w:r w:rsidR="00F25BB0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לחדר</w:t>
            </w:r>
            <w:r w:rsidR="007B7F9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.</w:t>
            </w:r>
          </w:p>
          <w:p w:rsidR="00A4126B" w:rsidRDefault="002B1918" w:rsidP="007B7F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706C7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5</w:t>
            </w:r>
            <w:r w:rsidR="003C53EB" w:rsidRPr="00706C7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. </w:t>
            </w:r>
            <w:r w:rsidR="00F25BB0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נפתח/מוצג חלון המראה את פרטי החדרים הפנויים לשיבוץ</w:t>
            </w:r>
            <w:r w:rsidR="007B7F9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.</w:t>
            </w:r>
          </w:p>
          <w:p w:rsidR="00F25BB0" w:rsidRDefault="00F25BB0" w:rsidP="007B7F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6. המשתמש נרשם לחדר המתאים לו</w:t>
            </w:r>
          </w:p>
          <w:p w:rsidR="00A4126B" w:rsidRPr="00706C79" w:rsidRDefault="00F25BB0" w:rsidP="007B7F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7</w:t>
            </w:r>
            <w:r w:rsidR="00A4126B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. המערכת </w:t>
            </w:r>
            <w:r w:rsidR="007B7F9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רשמה את נתוני המשתבץ לאירוע הנבחר</w:t>
            </w:r>
            <w:r w:rsidR="00A4126B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.</w:t>
            </w:r>
          </w:p>
        </w:tc>
      </w:tr>
      <w:tr w:rsidR="003C53EB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C53EB" w:rsidRPr="003C53EB" w:rsidRDefault="008F3084" w:rsidP="008F3084">
            <w:pPr>
              <w:rPr>
                <w:rtl/>
              </w:rPr>
            </w:pPr>
            <w:r>
              <w:rPr>
                <w:rtl/>
              </w:rPr>
              <w:t xml:space="preserve">הרחבות </w:t>
            </w:r>
            <w:r>
              <w:rPr>
                <w:rFonts w:hint="cs"/>
                <w:rtl/>
              </w:rPr>
              <w:t>(</w:t>
            </w:r>
            <w:r w:rsidR="003C53EB" w:rsidRPr="003C53EB">
              <w:rPr>
                <w:rtl/>
              </w:rPr>
              <w:t xml:space="preserve">שגיאות) </w:t>
            </w:r>
          </w:p>
        </w:tc>
        <w:tc>
          <w:tcPr>
            <w:tcW w:w="6836" w:type="dxa"/>
          </w:tcPr>
          <w:p w:rsidR="00F25BB0" w:rsidRDefault="008F3084" w:rsidP="008F3084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1. </w:t>
            </w:r>
            <w:r w:rsidR="003C53EB" w:rsidRPr="00706C7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המערכת</w:t>
            </w:r>
            <w:r w:rsidR="003C53EB" w:rsidRPr="00706C79">
              <w:rPr>
                <w:i/>
                <w:iCs w:val="0"/>
                <w:color w:val="76923C" w:themeColor="accent3" w:themeShade="BF"/>
                <w:u w:val="none"/>
                <w:rtl/>
              </w:rPr>
              <w:t xml:space="preserve"> </w:t>
            </w:r>
            <w:r w:rsidR="00F25BB0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אינה מראה את התאריכון השבועי.</w:t>
            </w:r>
          </w:p>
          <w:p w:rsidR="008F3084" w:rsidRPr="00F25BB0" w:rsidRDefault="008F3084" w:rsidP="008F3084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2. המערכת אינה מראה את החדרים הפנויים בעת בחירת זמן מתאים.</w:t>
            </w:r>
          </w:p>
          <w:p w:rsidR="00A4126B" w:rsidRDefault="008F3084" w:rsidP="007B7F99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3</w:t>
            </w:r>
            <w:r w:rsidR="00A4126B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. כפתור "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שבץ לחדר</w:t>
            </w:r>
            <w:r w:rsidR="00A4126B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" לא מגיב או לא מבצע את הנדרש.</w:t>
            </w:r>
          </w:p>
          <w:p w:rsidR="00A4126B" w:rsidRPr="00706C79" w:rsidRDefault="008F3084" w:rsidP="007B7F99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4.</w:t>
            </w:r>
            <w:r w:rsidR="00A4126B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מערכת ה</w:t>
            </w:r>
            <w:r w:rsidR="007B7F9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הרישום לא מבצעת רישום נכון או תואם את דרישות המשתמש</w:t>
            </w:r>
            <w:r w:rsidR="00A4126B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.</w:t>
            </w:r>
          </w:p>
        </w:tc>
      </w:tr>
      <w:tr w:rsidR="003C53EB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C53EB" w:rsidRPr="003C53EB" w:rsidRDefault="003C53EB" w:rsidP="003C53EB">
            <w:pPr>
              <w:rPr>
                <w:rtl/>
              </w:rPr>
            </w:pPr>
            <w:r w:rsidRPr="003C53EB">
              <w:rPr>
                <w:rtl/>
              </w:rPr>
              <w:t>תרחישים חלופיים</w:t>
            </w:r>
          </w:p>
        </w:tc>
        <w:tc>
          <w:tcPr>
            <w:tcW w:w="6836" w:type="dxa"/>
          </w:tcPr>
          <w:p w:rsidR="003C53EB" w:rsidRPr="00706C79" w:rsidRDefault="003C53EB" w:rsidP="00A4126B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706C79">
              <w:rPr>
                <w:i/>
                <w:iCs w:val="0"/>
                <w:color w:val="76923C" w:themeColor="accent3" w:themeShade="BF"/>
                <w:u w:val="none"/>
                <w:rtl/>
              </w:rPr>
              <w:t xml:space="preserve"> </w:t>
            </w:r>
          </w:p>
        </w:tc>
      </w:tr>
    </w:tbl>
    <w:p w:rsidR="00F80C93" w:rsidRDefault="00F80C93" w:rsidP="00F80C93">
      <w:pPr>
        <w:pStyle w:val="Heading1"/>
        <w:rPr>
          <w:noProof/>
          <w:rtl/>
        </w:rPr>
      </w:pPr>
      <w:bookmarkStart w:id="11" w:name="_Toc275493958"/>
    </w:p>
    <w:p w:rsidR="00F80C93" w:rsidRDefault="00F80C93" w:rsidP="00F80C93">
      <w:pPr>
        <w:rPr>
          <w:rtl/>
        </w:rPr>
      </w:pPr>
    </w:p>
    <w:p w:rsidR="00F80C93" w:rsidRDefault="00F80C93" w:rsidP="00F80C93">
      <w:pPr>
        <w:rPr>
          <w:rtl/>
        </w:rPr>
      </w:pPr>
    </w:p>
    <w:p w:rsidR="00F80C93" w:rsidRDefault="00F80C93" w:rsidP="00F80C93">
      <w:pPr>
        <w:rPr>
          <w:rtl/>
        </w:rPr>
      </w:pPr>
    </w:p>
    <w:p w:rsidR="0071376D" w:rsidRDefault="0071376D" w:rsidP="00F80C93">
      <w:pPr>
        <w:rPr>
          <w:rtl/>
        </w:rPr>
      </w:pPr>
    </w:p>
    <w:p w:rsidR="0071376D" w:rsidRDefault="0071376D" w:rsidP="00F80C93">
      <w:pPr>
        <w:rPr>
          <w:rtl/>
        </w:rPr>
      </w:pPr>
    </w:p>
    <w:p w:rsidR="00F80C93" w:rsidRDefault="00F80C93" w:rsidP="00F80C93">
      <w:pPr>
        <w:rPr>
          <w:rtl/>
        </w:rPr>
      </w:pPr>
    </w:p>
    <w:p w:rsidR="004F5D76" w:rsidRDefault="004F5D76" w:rsidP="00F80C93">
      <w:pPr>
        <w:rPr>
          <w:rtl/>
        </w:rPr>
      </w:pPr>
    </w:p>
    <w:p w:rsidR="004F5D76" w:rsidRDefault="004F5D76" w:rsidP="00F80C93"/>
    <w:p w:rsidR="00F80C93" w:rsidRDefault="00F80C93" w:rsidP="00F80C93">
      <w:pPr>
        <w:rPr>
          <w:rtl/>
        </w:rPr>
      </w:pPr>
    </w:p>
    <w:tbl>
      <w:tblPr>
        <w:tblStyle w:val="ColorfulGrid-Accent1"/>
        <w:tblpPr w:leftFromText="180" w:rightFromText="180" w:vertAnchor="text" w:horzAnchor="margin" w:tblpY="94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F80C93" w:rsidTr="00F80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F80C93" w:rsidRDefault="00F80C93" w:rsidP="00F80C93">
            <w:pPr>
              <w:rPr>
                <w:rtl/>
              </w:rPr>
            </w:pPr>
            <w:r w:rsidRPr="00717E7F">
              <w:rPr>
                <w:rFonts w:hint="cs"/>
                <w:color w:val="5F497A" w:themeColor="accent4" w:themeShade="BF"/>
                <w:rtl/>
              </w:rPr>
              <w:t>שם התרחיש</w:t>
            </w:r>
          </w:p>
        </w:tc>
        <w:tc>
          <w:tcPr>
            <w:tcW w:w="6836" w:type="dxa"/>
          </w:tcPr>
          <w:p w:rsidR="00F80C93" w:rsidRPr="00A4126B" w:rsidRDefault="008F5734" w:rsidP="00641F78">
            <w:pPr>
              <w:pStyle w:val="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000000" w:themeColor="text1"/>
                <w:sz w:val="28"/>
                <w:szCs w:val="28"/>
                <w:u w:val="none"/>
              </w:rPr>
            </w:pPr>
            <w:r>
              <w:rPr>
                <w:rFonts w:hint="cs"/>
                <w:i/>
                <w:iCs w:val="0"/>
                <w:color w:val="000000" w:themeColor="text1"/>
                <w:sz w:val="24"/>
                <w:szCs w:val="24"/>
                <w:u w:val="none"/>
                <w:rtl/>
              </w:rPr>
              <w:t>מנהל במערכת רוצה ליצור חדר</w:t>
            </w:r>
          </w:p>
        </w:tc>
      </w:tr>
      <w:tr w:rsidR="00F80C93" w:rsidTr="00F8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F80C93" w:rsidRDefault="00F80C93" w:rsidP="00F80C93">
            <w:pPr>
              <w:rPr>
                <w:rtl/>
              </w:rPr>
            </w:pPr>
            <w:r>
              <w:rPr>
                <w:rFonts w:hint="cs"/>
                <w:rtl/>
              </w:rPr>
              <w:t>שחקו ראשי</w:t>
            </w:r>
          </w:p>
        </w:tc>
        <w:tc>
          <w:tcPr>
            <w:tcW w:w="6836" w:type="dxa"/>
          </w:tcPr>
          <w:p w:rsidR="00F80C93" w:rsidRPr="00706C79" w:rsidRDefault="00641F78" w:rsidP="00F80C93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מנהל (אדמין)</w:t>
            </w:r>
          </w:p>
        </w:tc>
      </w:tr>
      <w:tr w:rsidR="00F80C93" w:rsidTr="00F8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F80C93" w:rsidRDefault="00F80C93" w:rsidP="00F80C93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6836" w:type="dxa"/>
          </w:tcPr>
          <w:p w:rsidR="00F80C93" w:rsidRPr="00706C79" w:rsidRDefault="00880193" w:rsidP="00880193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מנהל מעוניין ליצור חדר</w:t>
            </w:r>
            <w:r w:rsidR="00641F78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חדש במערכת.</w:t>
            </w:r>
          </w:p>
        </w:tc>
      </w:tr>
      <w:tr w:rsidR="00F80C93" w:rsidTr="00F8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F80C93" w:rsidRDefault="00F80C93" w:rsidP="00F80C93">
            <w:pPr>
              <w:rPr>
                <w:rtl/>
              </w:rPr>
            </w:pPr>
            <w:r>
              <w:rPr>
                <w:rFonts w:hint="cs"/>
                <w:rtl/>
              </w:rPr>
              <w:t>היקף ורמה</w:t>
            </w:r>
            <w:r>
              <w:rPr>
                <w:rStyle w:val="FootnoteReference"/>
                <w:rtl/>
              </w:rPr>
              <w:footnoteReference w:id="2"/>
            </w:r>
          </w:p>
        </w:tc>
        <w:tc>
          <w:tcPr>
            <w:tcW w:w="6836" w:type="dxa"/>
          </w:tcPr>
          <w:p w:rsidR="00F80C93" w:rsidRPr="00706C79" w:rsidRDefault="00641F78" w:rsidP="00F80C93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משתמש בעל הרשאות ניהוליות. </w:t>
            </w:r>
          </w:p>
        </w:tc>
      </w:tr>
      <w:tr w:rsidR="00F80C93" w:rsidTr="00F8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F80C93" w:rsidRDefault="00F80C93" w:rsidP="00F80C93">
            <w:pPr>
              <w:rPr>
                <w:rtl/>
              </w:rPr>
            </w:pPr>
            <w:r w:rsidRPr="003C53EB">
              <w:rPr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F80C93" w:rsidRPr="00706C79" w:rsidRDefault="00641F78" w:rsidP="00F80C93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מחלקת המחשוב ומכללת עזריאלי </w:t>
            </w:r>
            <w:r>
              <w:rPr>
                <w:i/>
                <w:iCs w:val="0"/>
                <w:color w:val="76923C" w:themeColor="accent3" w:themeShade="BF"/>
                <w:u w:val="none"/>
                <w:rtl/>
              </w:rPr>
              <w:t>–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לחסוך זמן בהגדרה ידנית ומסורבלת, שיפור חווית המשתמש ונוחות ההרשמה.</w:t>
            </w:r>
          </w:p>
        </w:tc>
      </w:tr>
      <w:tr w:rsidR="00F80C93" w:rsidTr="00F8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F80C93" w:rsidRPr="00342025" w:rsidRDefault="00F80C93" w:rsidP="00F80C93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6836" w:type="dxa"/>
          </w:tcPr>
          <w:p w:rsidR="00FB6084" w:rsidRPr="00706C79" w:rsidRDefault="00070EDA" w:rsidP="004F5D76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מנהל נכנס למסך הוספת החדרים</w:t>
            </w:r>
            <w:r w:rsidR="00641F78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, מזין חדר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חדש: שם, תיאור</w:t>
            </w:r>
            <w:r w:rsidR="00641F78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,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קיבולת, </w:t>
            </w:r>
            <w:r w:rsidR="00641F78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הגבלות, אילוצים ופרטים 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נוספים... לוחץ על כפתור "צור חדר חדש"- החדר</w:t>
            </w:r>
            <w:r w:rsidR="00641F78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נשמר במערכת. </w:t>
            </w:r>
          </w:p>
        </w:tc>
      </w:tr>
      <w:tr w:rsidR="00F80C93" w:rsidTr="00F8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F80C93" w:rsidRDefault="00F80C93" w:rsidP="00F80C93">
            <w:pPr>
              <w:rPr>
                <w:rtl/>
              </w:rPr>
            </w:pPr>
            <w:r w:rsidRPr="00342025">
              <w:rPr>
                <w:rtl/>
              </w:rPr>
              <w:t>טריגר</w:t>
            </w:r>
          </w:p>
        </w:tc>
        <w:tc>
          <w:tcPr>
            <w:tcW w:w="6836" w:type="dxa"/>
          </w:tcPr>
          <w:p w:rsidR="00F80C93" w:rsidRPr="00706C79" w:rsidRDefault="00070EDA" w:rsidP="00F80C93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המנהל נכנס למערכת הוספת החדרים</w:t>
            </w:r>
            <w:r w:rsidR="00641F78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ויוצר 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חדר</w:t>
            </w:r>
            <w:r w:rsidR="00641F78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כבקשתו.</w:t>
            </w:r>
          </w:p>
        </w:tc>
      </w:tr>
      <w:tr w:rsidR="00F80C93" w:rsidTr="00F8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F80C93" w:rsidRPr="00342025" w:rsidRDefault="00F80C93" w:rsidP="00F80C93">
            <w:pPr>
              <w:rPr>
                <w:rtl/>
              </w:rPr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6836" w:type="dxa"/>
          </w:tcPr>
          <w:p w:rsidR="00F80C93" w:rsidRPr="00706C79" w:rsidRDefault="00641F78" w:rsidP="00654243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המנהל עבר את מסך ההזדהות ובוחר </w:t>
            </w:r>
            <w:r w:rsidR="00070EDA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בהוספת חדר חדש שלא קיים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במערכת עם אילוצים הגיוניים.</w:t>
            </w:r>
          </w:p>
        </w:tc>
      </w:tr>
      <w:tr w:rsidR="00F80C93" w:rsidTr="00F8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F80C93" w:rsidRDefault="00F80C93" w:rsidP="00F80C93">
            <w:pPr>
              <w:rPr>
                <w:rtl/>
              </w:rPr>
            </w:pPr>
            <w:r w:rsidRPr="003C53EB">
              <w:rPr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F80C93" w:rsidRPr="00706C79" w:rsidRDefault="00070EDA" w:rsidP="00F80C93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החדר</w:t>
            </w:r>
            <w:r w:rsidR="00641F78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נוצר ונשמר במערכת.</w:t>
            </w:r>
          </w:p>
        </w:tc>
      </w:tr>
      <w:tr w:rsidR="00F80C93" w:rsidTr="00F8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F80C93" w:rsidRPr="003C53EB" w:rsidRDefault="00F80C93" w:rsidP="00F80C93">
            <w:pPr>
              <w:rPr>
                <w:rtl/>
              </w:rPr>
            </w:pPr>
            <w:r w:rsidRPr="003C53EB">
              <w:rPr>
                <w:rtl/>
              </w:rPr>
              <w:t xml:space="preserve">תנאי </w:t>
            </w:r>
            <w:r>
              <w:rPr>
                <w:rFonts w:hint="cs"/>
                <w:rtl/>
              </w:rPr>
              <w:t xml:space="preserve">סיום </w:t>
            </w:r>
            <w:r w:rsidRPr="003C53EB">
              <w:rPr>
                <w:rtl/>
              </w:rPr>
              <w:t xml:space="preserve">כישלון </w:t>
            </w:r>
          </w:p>
        </w:tc>
        <w:tc>
          <w:tcPr>
            <w:tcW w:w="6836" w:type="dxa"/>
          </w:tcPr>
          <w:p w:rsidR="00F80C93" w:rsidRPr="00706C79" w:rsidRDefault="00070EDA" w:rsidP="00F80C93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החדר</w:t>
            </w:r>
            <w:r w:rsidR="00641F78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לא נוצר או לא נשמר במערכת.</w:t>
            </w:r>
          </w:p>
        </w:tc>
      </w:tr>
      <w:tr w:rsidR="00F80C93" w:rsidTr="00F8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F80C93" w:rsidRPr="00763E1A" w:rsidRDefault="00F80C93" w:rsidP="00F80C93">
            <w:pPr>
              <w:rPr>
                <w:b/>
                <w:bCs/>
                <w:u w:val="single"/>
                <w:rtl/>
              </w:rPr>
            </w:pPr>
            <w:r w:rsidRPr="00763E1A">
              <w:rPr>
                <w:b/>
                <w:bCs/>
                <w:u w:val="single"/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:rsidR="00F80C93" w:rsidRPr="00706C79" w:rsidRDefault="00F80C93" w:rsidP="00F80C93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706C7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1. המערכת</w:t>
            </w:r>
            <w:r w:rsidRPr="00706C79">
              <w:rPr>
                <w:i/>
                <w:iCs w:val="0"/>
                <w:color w:val="76923C" w:themeColor="accent3" w:themeShade="BF"/>
                <w:u w:val="none"/>
                <w:rtl/>
              </w:rPr>
              <w:t xml:space="preserve"> </w:t>
            </w:r>
            <w:r w:rsidRPr="00706C7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מציגה</w:t>
            </w:r>
            <w:r w:rsidRPr="00706C79">
              <w:rPr>
                <w:i/>
                <w:iCs w:val="0"/>
                <w:color w:val="76923C" w:themeColor="accent3" w:themeShade="BF"/>
                <w:u w:val="none"/>
                <w:rtl/>
              </w:rPr>
              <w:t xml:space="preserve"> </w:t>
            </w:r>
            <w:r w:rsidRPr="00706C7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מסך 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כניסה ראשי</w:t>
            </w:r>
          </w:p>
          <w:p w:rsidR="00F80C93" w:rsidRPr="00706C79" w:rsidRDefault="00F80C93" w:rsidP="00641F78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706C7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2. </w:t>
            </w:r>
            <w:r w:rsidR="00641F78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המנהל</w:t>
            </w:r>
            <w:r w:rsidR="00654243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מבצע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כניסה למערכת</w:t>
            </w:r>
          </w:p>
          <w:p w:rsidR="00F80C93" w:rsidRPr="00706C79" w:rsidRDefault="00F80C93" w:rsidP="00641F78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706C7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3. </w:t>
            </w:r>
            <w:r w:rsidR="00641F78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המנהל</w:t>
            </w:r>
            <w:r w:rsidR="00654243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נכנס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למסך המציג את </w:t>
            </w:r>
            <w:r w:rsidR="00070EDA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מערכת הוספת החדרים</w:t>
            </w:r>
            <w:r w:rsidR="00641F78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.</w:t>
            </w:r>
          </w:p>
          <w:p w:rsidR="00641F78" w:rsidRDefault="00F80C93" w:rsidP="00641F78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</w:rPr>
            </w:pPr>
            <w:r w:rsidRPr="00706C7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4. </w:t>
            </w:r>
            <w:r w:rsidR="00070EDA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מזין את פרטי החדר הרצוי.</w:t>
            </w:r>
          </w:p>
          <w:p w:rsidR="00070EDA" w:rsidRDefault="00F80C93" w:rsidP="00070EDA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706C79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5. </w:t>
            </w:r>
            <w:r w:rsidR="00070EDA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לוחץ על כפתור "צור חדר חדש</w:t>
            </w:r>
            <w:r w:rsidR="00654243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".</w:t>
            </w:r>
          </w:p>
          <w:p w:rsidR="00F80C93" w:rsidRDefault="00F80C93" w:rsidP="00654243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6. </w:t>
            </w:r>
            <w:r w:rsidR="00070EDA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החדר החדש נוצר ונוסף למערכת החדרים הפנויים</w:t>
            </w:r>
            <w:r w:rsidR="00654243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.</w:t>
            </w:r>
          </w:p>
          <w:p w:rsidR="00654243" w:rsidRPr="00706C79" w:rsidRDefault="00F80C93" w:rsidP="00654243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7. </w:t>
            </w:r>
            <w:r w:rsidR="00070EDA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המערכת מוכנה ומתאימה את החדר לשיבוץ</w:t>
            </w:r>
            <w:r w:rsidR="00654243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.</w:t>
            </w:r>
          </w:p>
        </w:tc>
      </w:tr>
      <w:tr w:rsidR="00F80C93" w:rsidTr="00F8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F80C93" w:rsidRPr="003C53EB" w:rsidRDefault="00F80C93" w:rsidP="00F80C93">
            <w:r w:rsidRPr="003C53EB">
              <w:rPr>
                <w:rtl/>
              </w:rPr>
              <w:t xml:space="preserve">הרחבות (שגיאות) </w:t>
            </w:r>
          </w:p>
          <w:p w:rsidR="00F80C93" w:rsidRPr="003C53EB" w:rsidRDefault="00F80C93" w:rsidP="00F80C93">
            <w:pPr>
              <w:rPr>
                <w:rtl/>
              </w:rPr>
            </w:pPr>
          </w:p>
        </w:tc>
        <w:tc>
          <w:tcPr>
            <w:tcW w:w="6836" w:type="dxa"/>
          </w:tcPr>
          <w:p w:rsidR="00F80C93" w:rsidRDefault="00F80C93" w:rsidP="00FB6084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1</w:t>
            </w:r>
            <w:r w:rsidRPr="00A4126B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.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</w:t>
            </w:r>
            <w:r w:rsidR="00FB6084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המער</w:t>
            </w:r>
            <w:r w:rsidR="00070EDA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כת לא מאפשרת ליצור את החדר הרצוי.</w:t>
            </w:r>
          </w:p>
          <w:p w:rsidR="00F80C93" w:rsidRDefault="00F80C93" w:rsidP="00FB6084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2. כפתור "</w:t>
            </w:r>
            <w:r w:rsidR="00070EDA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צור חדר חדש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" לא מגיב או לא מבצע את הנדרש.</w:t>
            </w:r>
          </w:p>
          <w:p w:rsidR="00F80C93" w:rsidRPr="00706C79" w:rsidRDefault="00F80C93" w:rsidP="00FB6084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3. </w:t>
            </w:r>
            <w:r w:rsidR="00070EDA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השרת לא מעודכן בהוספת החדר למערכת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.</w:t>
            </w:r>
          </w:p>
        </w:tc>
      </w:tr>
      <w:tr w:rsidR="00F80C93" w:rsidTr="00F8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F80C93" w:rsidRPr="003C53EB" w:rsidRDefault="00F80C93" w:rsidP="00F80C93">
            <w:pPr>
              <w:rPr>
                <w:rtl/>
              </w:rPr>
            </w:pPr>
            <w:r w:rsidRPr="003C53EB">
              <w:rPr>
                <w:rtl/>
              </w:rPr>
              <w:t>תרחישים חלופיים</w:t>
            </w:r>
          </w:p>
        </w:tc>
        <w:tc>
          <w:tcPr>
            <w:tcW w:w="6836" w:type="dxa"/>
          </w:tcPr>
          <w:p w:rsidR="00F80C93" w:rsidRPr="00706C79" w:rsidRDefault="00F80C93" w:rsidP="00F80C93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706C79">
              <w:rPr>
                <w:i/>
                <w:iCs w:val="0"/>
                <w:color w:val="76923C" w:themeColor="accent3" w:themeShade="BF"/>
                <w:u w:val="none"/>
                <w:rtl/>
              </w:rPr>
              <w:t xml:space="preserve"> </w:t>
            </w:r>
          </w:p>
        </w:tc>
      </w:tr>
    </w:tbl>
    <w:p w:rsidR="00F80C93" w:rsidRDefault="00F80C93" w:rsidP="00F80C93">
      <w:pPr>
        <w:rPr>
          <w:rtl/>
        </w:rPr>
      </w:pPr>
    </w:p>
    <w:p w:rsidR="00643825" w:rsidRDefault="00643825" w:rsidP="00F80C93">
      <w:pPr>
        <w:rPr>
          <w:rtl/>
        </w:rPr>
      </w:pPr>
    </w:p>
    <w:p w:rsidR="00643825" w:rsidRDefault="00643825" w:rsidP="00F80C93">
      <w:pPr>
        <w:rPr>
          <w:rtl/>
        </w:rPr>
      </w:pPr>
    </w:p>
    <w:p w:rsidR="00643825" w:rsidRDefault="00643825" w:rsidP="00F80C93">
      <w:pPr>
        <w:rPr>
          <w:rtl/>
        </w:rPr>
      </w:pPr>
    </w:p>
    <w:p w:rsidR="00643825" w:rsidRDefault="00643825" w:rsidP="00F80C93">
      <w:pPr>
        <w:rPr>
          <w:rtl/>
        </w:rPr>
      </w:pPr>
    </w:p>
    <w:p w:rsidR="00643825" w:rsidRDefault="00643825" w:rsidP="00F80C93">
      <w:pPr>
        <w:rPr>
          <w:rtl/>
        </w:rPr>
      </w:pPr>
    </w:p>
    <w:p w:rsidR="00643825" w:rsidRDefault="00643825" w:rsidP="00F80C93">
      <w:pPr>
        <w:rPr>
          <w:rtl/>
        </w:rPr>
      </w:pPr>
    </w:p>
    <w:p w:rsidR="00643825" w:rsidRDefault="00643825" w:rsidP="00F80C93">
      <w:pPr>
        <w:rPr>
          <w:rtl/>
        </w:rPr>
      </w:pPr>
    </w:p>
    <w:p w:rsidR="00643825" w:rsidRDefault="00643825" w:rsidP="00F80C93">
      <w:pPr>
        <w:rPr>
          <w:rtl/>
        </w:rPr>
      </w:pPr>
    </w:p>
    <w:p w:rsidR="00643825" w:rsidRDefault="00643825" w:rsidP="00F80C93">
      <w:pPr>
        <w:rPr>
          <w:rtl/>
        </w:rPr>
      </w:pPr>
    </w:p>
    <w:p w:rsidR="00643825" w:rsidRPr="00F80C93" w:rsidRDefault="00643825" w:rsidP="00F80C93"/>
    <w:p w:rsidR="005202FE" w:rsidRPr="00F8016D" w:rsidRDefault="005202FE" w:rsidP="00643825">
      <w:pPr>
        <w:pStyle w:val="Heading1"/>
        <w:numPr>
          <w:ilvl w:val="0"/>
          <w:numId w:val="32"/>
        </w:numPr>
        <w:rPr>
          <w:noProof/>
          <w:sz w:val="40"/>
          <w:szCs w:val="40"/>
        </w:rPr>
      </w:pPr>
      <w:r w:rsidRPr="00F8016D">
        <w:rPr>
          <w:rFonts w:hint="cs"/>
          <w:noProof/>
          <w:sz w:val="40"/>
          <w:szCs w:val="40"/>
          <w:rtl/>
        </w:rPr>
        <w:lastRenderedPageBreak/>
        <w:t xml:space="preserve">סיפורי משתמשים </w:t>
      </w:r>
      <w:r w:rsidRPr="00F8016D">
        <w:rPr>
          <w:noProof/>
          <w:sz w:val="40"/>
          <w:szCs w:val="40"/>
          <w:rtl/>
        </w:rPr>
        <w:t>–</w:t>
      </w:r>
      <w:r w:rsidRPr="00F8016D">
        <w:rPr>
          <w:rFonts w:hint="cs"/>
          <w:noProof/>
          <w:sz w:val="40"/>
          <w:szCs w:val="40"/>
          <w:rtl/>
        </w:rPr>
        <w:t xml:space="preserve"> </w:t>
      </w:r>
      <w:r w:rsidRPr="00F8016D">
        <w:rPr>
          <w:noProof/>
          <w:sz w:val="40"/>
          <w:szCs w:val="40"/>
        </w:rPr>
        <w:t>UserStories</w:t>
      </w:r>
      <w:bookmarkEnd w:id="11"/>
    </w:p>
    <w:p w:rsidR="0012383B" w:rsidRPr="002E0FAC" w:rsidRDefault="0012383B" w:rsidP="005202FE">
      <w:pPr>
        <w:rPr>
          <w:rStyle w:val="Char0"/>
          <w:iCs w:val="0"/>
          <w:rtl/>
        </w:rPr>
      </w:pPr>
    </w:p>
    <w:tbl>
      <w:tblPr>
        <w:tblStyle w:val="ColorfulGrid-Accent1"/>
        <w:bidiVisual/>
        <w:tblW w:w="0" w:type="auto"/>
        <w:tblLook w:val="04A0" w:firstRow="1" w:lastRow="0" w:firstColumn="1" w:lastColumn="0" w:noHBand="0" w:noVBand="1"/>
      </w:tblPr>
      <w:tblGrid>
        <w:gridCol w:w="764"/>
        <w:gridCol w:w="2755"/>
        <w:gridCol w:w="5003"/>
      </w:tblGrid>
      <w:tr w:rsidR="005202FE" w:rsidRPr="0020739E" w:rsidTr="00520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5202FE" w:rsidP="00DF73A9">
            <w:pPr>
              <w:rPr>
                <w:rtl/>
              </w:rPr>
            </w:pPr>
          </w:p>
        </w:tc>
        <w:tc>
          <w:tcPr>
            <w:tcW w:w="2755" w:type="dxa"/>
          </w:tcPr>
          <w:p w:rsidR="005202FE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סיפור</w:t>
            </w:r>
          </w:p>
        </w:tc>
        <w:tc>
          <w:tcPr>
            <w:tcW w:w="5003" w:type="dxa"/>
          </w:tcPr>
          <w:p w:rsidR="005202FE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 קצר</w:t>
            </w:r>
          </w:p>
        </w:tc>
      </w:tr>
      <w:tr w:rsidR="005202FE" w:rsidRPr="0020739E" w:rsidTr="0052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5202FE" w:rsidP="00AF73B1">
            <w:pPr>
              <w:jc w:val="center"/>
            </w:pPr>
            <w:r>
              <w:t>US1</w:t>
            </w:r>
          </w:p>
        </w:tc>
        <w:tc>
          <w:tcPr>
            <w:tcW w:w="2755" w:type="dxa"/>
          </w:tcPr>
          <w:p w:rsidR="005202FE" w:rsidRPr="00D00A52" w:rsidRDefault="005651C8" w:rsidP="005202FE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 w:val="0"/>
                <w:noProof w:val="0"/>
                <w:color w:val="000000" w:themeColor="text1"/>
                <w:u w:val="none"/>
                <w:rtl/>
              </w:rPr>
            </w:pPr>
            <w:r w:rsidRPr="00D00A52">
              <w:rPr>
                <w:rFonts w:hint="cs"/>
                <w:iCs w:val="0"/>
                <w:noProof w:val="0"/>
                <w:color w:val="000000" w:themeColor="text1"/>
                <w:u w:val="none"/>
                <w:rtl/>
              </w:rPr>
              <w:t>כניסה לאתר</w:t>
            </w:r>
          </w:p>
        </w:tc>
        <w:tc>
          <w:tcPr>
            <w:tcW w:w="5003" w:type="dxa"/>
          </w:tcPr>
          <w:p w:rsidR="00255A67" w:rsidRDefault="00255A67" w:rsidP="00255A67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בתור סטודנט</w:t>
            </w:r>
          </w:p>
          <w:p w:rsidR="005651C8" w:rsidRPr="00D00A52" w:rsidRDefault="005651C8" w:rsidP="00255A67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D00A52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המעוניין להיכנס למערכת.</w:t>
            </w:r>
          </w:p>
          <w:p w:rsidR="005651C8" w:rsidRPr="00D00A52" w:rsidRDefault="005651C8" w:rsidP="00255A67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D00A52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הערה: יש הפרדה בין</w:t>
            </w:r>
            <w:r w:rsidR="00255A67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משתמש למנהל בכניסה למערכת.</w:t>
            </w:r>
            <w:r w:rsidRPr="00D00A52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</w:t>
            </w:r>
          </w:p>
        </w:tc>
      </w:tr>
      <w:tr w:rsidR="005202FE" w:rsidRPr="0020739E" w:rsidTr="00520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2B1918" w:rsidP="00AF73B1">
            <w:pPr>
              <w:jc w:val="center"/>
              <w:rPr>
                <w:rtl/>
              </w:rPr>
            </w:pPr>
            <w:r>
              <w:t>US2</w:t>
            </w:r>
          </w:p>
        </w:tc>
        <w:tc>
          <w:tcPr>
            <w:tcW w:w="2755" w:type="dxa"/>
          </w:tcPr>
          <w:p w:rsidR="005202FE" w:rsidRPr="00D00A52" w:rsidRDefault="007725F8" w:rsidP="00255A67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 w:val="0"/>
                <w:noProof w:val="0"/>
                <w:color w:val="000000" w:themeColor="text1"/>
                <w:u w:val="none"/>
                <w:rtl/>
              </w:rPr>
            </w:pPr>
            <w:r w:rsidRPr="00D00A52">
              <w:rPr>
                <w:rFonts w:hint="cs"/>
                <w:iCs w:val="0"/>
                <w:noProof w:val="0"/>
                <w:color w:val="000000" w:themeColor="text1"/>
                <w:u w:val="none"/>
                <w:rtl/>
              </w:rPr>
              <w:t xml:space="preserve">הוספת </w:t>
            </w:r>
            <w:r w:rsidR="00255A67">
              <w:rPr>
                <w:rFonts w:hint="cs"/>
                <w:iCs w:val="0"/>
                <w:noProof w:val="0"/>
                <w:color w:val="000000" w:themeColor="text1"/>
                <w:u w:val="none"/>
                <w:rtl/>
              </w:rPr>
              <w:t>משתמש</w:t>
            </w:r>
            <w:r w:rsidR="00AF73B1" w:rsidRPr="00D00A52">
              <w:rPr>
                <w:rFonts w:hint="cs"/>
                <w:iCs w:val="0"/>
                <w:noProof w:val="0"/>
                <w:color w:val="000000" w:themeColor="text1"/>
                <w:u w:val="none"/>
                <w:rtl/>
              </w:rPr>
              <w:t xml:space="preserve"> נוסף למאגר המשתמשים של המערכת </w:t>
            </w:r>
            <w:r w:rsidRPr="00D00A52">
              <w:rPr>
                <w:rFonts w:hint="cs"/>
                <w:iCs w:val="0"/>
                <w:noProof w:val="0"/>
                <w:color w:val="000000" w:themeColor="text1"/>
                <w:u w:val="none"/>
                <w:rtl/>
              </w:rPr>
              <w:t xml:space="preserve"> </w:t>
            </w:r>
          </w:p>
        </w:tc>
        <w:tc>
          <w:tcPr>
            <w:tcW w:w="5003" w:type="dxa"/>
          </w:tcPr>
          <w:p w:rsidR="00255A67" w:rsidRDefault="007725F8" w:rsidP="00255A67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D00A52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בתור </w:t>
            </w:r>
            <w:r w:rsidR="00255A67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מנהל</w:t>
            </w:r>
          </w:p>
          <w:p w:rsidR="007725F8" w:rsidRPr="00D00A52" w:rsidRDefault="00255A67" w:rsidP="00255A67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המעוניין</w:t>
            </w:r>
            <w:r w:rsidR="007725F8" w:rsidRPr="00D00A52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להוסיף 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משתמש למערכת בתור משתמש חדש,</w:t>
            </w:r>
            <w:r w:rsidR="007725F8" w:rsidRPr="00D00A52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בעמוד הראשי יהיה קישור לדף הוספת משתמשים בו תהיה אפשרות להכניס משתמשים 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בדרגות שונות כמו מנהל/משתבץ</w:t>
            </w:r>
            <w:r w:rsidR="007725F8" w:rsidRPr="00D00A52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נוסף ולהקנות להם שם משתמש וססמא ראשונית.</w:t>
            </w:r>
          </w:p>
        </w:tc>
      </w:tr>
      <w:tr w:rsidR="005202FE" w:rsidRPr="0020739E" w:rsidTr="0052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5354D7" w:rsidP="00AF73B1">
            <w:pPr>
              <w:jc w:val="center"/>
              <w:rPr>
                <w:rtl/>
              </w:rPr>
            </w:pPr>
            <w:r>
              <w:t>US3</w:t>
            </w:r>
          </w:p>
        </w:tc>
        <w:tc>
          <w:tcPr>
            <w:tcW w:w="2755" w:type="dxa"/>
          </w:tcPr>
          <w:p w:rsidR="005202FE" w:rsidRPr="00D00A52" w:rsidRDefault="00255A67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יצירת חדר חדש במערכת</w:t>
            </w:r>
            <w:r w:rsidR="00AF73B1" w:rsidRPr="00D00A52">
              <w:rPr>
                <w:rFonts w:hint="cs"/>
                <w:rtl/>
              </w:rPr>
              <w:t xml:space="preserve"> </w:t>
            </w:r>
          </w:p>
        </w:tc>
        <w:tc>
          <w:tcPr>
            <w:tcW w:w="5003" w:type="dxa"/>
          </w:tcPr>
          <w:p w:rsidR="005202FE" w:rsidRPr="00D00A52" w:rsidRDefault="00FB7B95" w:rsidP="00255A67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D00A52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בתור ה</w:t>
            </w:r>
            <w:r w:rsidR="00255A67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מנהל</w:t>
            </w:r>
          </w:p>
          <w:p w:rsidR="00FB7B95" w:rsidRPr="00D00A52" w:rsidRDefault="00255A67" w:rsidP="00255A67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מעוניין</w:t>
            </w:r>
            <w:r w:rsidR="00FB7B95" w:rsidRPr="00D00A52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ליצור 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חדר חדש למערכת</w:t>
            </w:r>
            <w:r w:rsidR="00FB7B95" w:rsidRPr="00D00A52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.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כשיווצר יהיה מוכן לשימוש בכל עת.</w:t>
            </w:r>
            <w:r w:rsidR="00FB7B95" w:rsidRPr="00D00A52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</w:t>
            </w:r>
          </w:p>
        </w:tc>
      </w:tr>
      <w:tr w:rsidR="00AF73B1" w:rsidRPr="0020739E" w:rsidTr="00520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AF73B1" w:rsidRDefault="00AF73B1" w:rsidP="00643825">
            <w:pPr>
              <w:bidi w:val="0"/>
              <w:jc w:val="center"/>
              <w:rPr>
                <w:rtl/>
              </w:rPr>
            </w:pPr>
            <w:r>
              <w:t>US</w:t>
            </w:r>
            <w:r w:rsidR="00643825">
              <w:rPr>
                <w:rFonts w:hint="cs"/>
                <w:rtl/>
              </w:rPr>
              <w:t>4</w:t>
            </w:r>
          </w:p>
        </w:tc>
        <w:tc>
          <w:tcPr>
            <w:tcW w:w="2755" w:type="dxa"/>
          </w:tcPr>
          <w:p w:rsidR="00AF73B1" w:rsidRDefault="00AF73B1" w:rsidP="0025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שיבוץ ל</w:t>
            </w:r>
            <w:r w:rsidR="00255A67">
              <w:rPr>
                <w:rFonts w:hint="cs"/>
                <w:rtl/>
              </w:rPr>
              <w:t>אחד החדרים במערכת השעות</w:t>
            </w:r>
          </w:p>
        </w:tc>
        <w:tc>
          <w:tcPr>
            <w:tcW w:w="5003" w:type="dxa"/>
          </w:tcPr>
          <w:p w:rsidR="00AF73B1" w:rsidRPr="00D00A52" w:rsidRDefault="00FB7B95" w:rsidP="00255A67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D00A52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בתור ה</w:t>
            </w:r>
            <w:r w:rsidR="00255A67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משתמש</w:t>
            </w:r>
            <w:r w:rsidRPr="00D00A52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</w:t>
            </w:r>
          </w:p>
          <w:p w:rsidR="00FB7B95" w:rsidRPr="00D00A52" w:rsidRDefault="00FB7B95" w:rsidP="00643825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D00A52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המעוניין להשתבץ ל</w:t>
            </w:r>
            <w:r w:rsidR="00255A67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אחד החדרים הפנויים </w:t>
            </w:r>
            <w:r w:rsidR="00643825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(</w:t>
            </w:r>
            <w:r w:rsidR="00255A67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ב</w:t>
            </w:r>
            <w:r w:rsidR="00643825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זמן הרצוי)</w:t>
            </w:r>
            <w:r w:rsidR="00255A67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המוצג במערכת השעות.</w:t>
            </w:r>
          </w:p>
          <w:p w:rsidR="00FB7B95" w:rsidRPr="00D00A52" w:rsidRDefault="00FB7B95" w:rsidP="00255A67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D00A52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יהיה לו ממשק נוח לשיבוץ עצמי ללא צורך בפנייה אישית ל</w:t>
            </w:r>
            <w:r w:rsidR="00255A67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מנהל</w:t>
            </w:r>
            <w:r w:rsidRPr="00D00A52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.</w:t>
            </w:r>
          </w:p>
        </w:tc>
      </w:tr>
    </w:tbl>
    <w:p w:rsidR="005202FE" w:rsidRDefault="005202FE" w:rsidP="005202FE">
      <w:pPr>
        <w:rPr>
          <w:rtl/>
        </w:rPr>
      </w:pPr>
    </w:p>
    <w:p w:rsidR="00A805D8" w:rsidRDefault="00A805D8" w:rsidP="005202FE">
      <w:pPr>
        <w:rPr>
          <w:rtl/>
        </w:rPr>
      </w:pPr>
    </w:p>
    <w:p w:rsidR="00A805D8" w:rsidRDefault="00A805D8" w:rsidP="005202FE">
      <w:pPr>
        <w:rPr>
          <w:rtl/>
        </w:rPr>
      </w:pPr>
    </w:p>
    <w:p w:rsidR="00A805D8" w:rsidRPr="00F8016D" w:rsidRDefault="00A805D8" w:rsidP="008F3084">
      <w:pPr>
        <w:pStyle w:val="ListParagraph"/>
        <w:numPr>
          <w:ilvl w:val="0"/>
          <w:numId w:val="32"/>
        </w:numPr>
        <w:jc w:val="center"/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40"/>
          <w:szCs w:val="40"/>
        </w:rPr>
      </w:pPr>
      <w:r w:rsidRPr="00F8016D">
        <w:rPr>
          <w:rFonts w:asciiTheme="majorHAnsi" w:eastAsiaTheme="majorEastAsia" w:hAnsiTheme="majorHAnsi" w:cstheme="majorBidi" w:hint="cs"/>
          <w:b/>
          <w:bCs/>
          <w:noProof/>
          <w:color w:val="365F91" w:themeColor="accent1" w:themeShade="BF"/>
          <w:sz w:val="40"/>
          <w:szCs w:val="40"/>
          <w:rtl/>
        </w:rPr>
        <w:t>דרישות סביבה</w:t>
      </w:r>
    </w:p>
    <w:p w:rsidR="00A805D8" w:rsidRDefault="00A805D8" w:rsidP="00A805D8">
      <w:pPr>
        <w:pStyle w:val="ListParagraph"/>
        <w:rPr>
          <w:rtl/>
        </w:rPr>
      </w:pPr>
    </w:p>
    <w:p w:rsidR="00A805D8" w:rsidRPr="00641790" w:rsidRDefault="00A805D8" w:rsidP="00A805D8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2" w:name="_Toc244824635"/>
      <w:bookmarkStart w:id="13" w:name="_Toc275434974"/>
      <w:bookmarkStart w:id="14" w:name="_Toc275493960"/>
      <w:bookmarkEnd w:id="12"/>
      <w:bookmarkEnd w:id="13"/>
      <w:bookmarkEnd w:id="14"/>
    </w:p>
    <w:p w:rsidR="00A805D8" w:rsidRPr="00641790" w:rsidRDefault="00A805D8" w:rsidP="00A805D8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5" w:name="_Toc244824636"/>
      <w:bookmarkStart w:id="16" w:name="_Toc275434975"/>
      <w:bookmarkStart w:id="17" w:name="_Toc275493961"/>
      <w:bookmarkEnd w:id="15"/>
      <w:bookmarkEnd w:id="16"/>
      <w:bookmarkEnd w:id="17"/>
    </w:p>
    <w:p w:rsidR="00A805D8" w:rsidRPr="00641790" w:rsidRDefault="00A805D8" w:rsidP="00A805D8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8" w:name="_Toc244824637"/>
      <w:bookmarkStart w:id="19" w:name="_Toc275434976"/>
      <w:bookmarkStart w:id="20" w:name="_Toc275493962"/>
      <w:bookmarkEnd w:id="18"/>
      <w:bookmarkEnd w:id="19"/>
      <w:bookmarkEnd w:id="20"/>
    </w:p>
    <w:p w:rsidR="00A805D8" w:rsidRDefault="00A805D8" w:rsidP="00A805D8">
      <w:pPr>
        <w:pStyle w:val="Heading2"/>
        <w:rPr>
          <w:rtl/>
        </w:rPr>
      </w:pPr>
      <w:bookmarkStart w:id="21" w:name="_Toc275493963"/>
      <w:r>
        <w:rPr>
          <w:rFonts w:hint="cs"/>
          <w:rtl/>
        </w:rPr>
        <w:t>דרישות חומרה</w:t>
      </w:r>
      <w:bookmarkEnd w:id="21"/>
    </w:p>
    <w:p w:rsidR="00A805D8" w:rsidRPr="00517B87" w:rsidRDefault="00A805D8" w:rsidP="00643825">
      <w:pPr>
        <w:rPr>
          <w:i/>
          <w:noProof/>
          <w:color w:val="76923C" w:themeColor="accent3" w:themeShade="BF"/>
          <w:sz w:val="24"/>
          <w:szCs w:val="24"/>
          <w:rtl/>
        </w:rPr>
      </w:pPr>
      <w:r w:rsidRPr="00517B87">
        <w:rPr>
          <w:rFonts w:hint="cs"/>
          <w:i/>
          <w:noProof/>
          <w:color w:val="76923C" w:themeColor="accent3" w:themeShade="BF"/>
          <w:sz w:val="24"/>
          <w:szCs w:val="24"/>
          <w:rtl/>
        </w:rPr>
        <w:t>מחשב עם</w:t>
      </w:r>
      <w:r w:rsidR="00643825">
        <w:rPr>
          <w:rFonts w:hint="cs"/>
          <w:i/>
          <w:noProof/>
          <w:color w:val="76923C" w:themeColor="accent3" w:themeShade="BF"/>
          <w:sz w:val="24"/>
          <w:szCs w:val="24"/>
          <w:rtl/>
        </w:rPr>
        <w:t xml:space="preserve"> </w:t>
      </w:r>
      <w:r w:rsidRPr="00517B87">
        <w:rPr>
          <w:rFonts w:hint="cs"/>
          <w:i/>
          <w:noProof/>
          <w:color w:val="76923C" w:themeColor="accent3" w:themeShade="BF"/>
          <w:sz w:val="24"/>
          <w:szCs w:val="24"/>
          <w:rtl/>
        </w:rPr>
        <w:t xml:space="preserve">חיבור פעיל לאינטרנט. </w:t>
      </w:r>
    </w:p>
    <w:p w:rsidR="00A805D8" w:rsidRDefault="00A805D8" w:rsidP="00643825">
      <w:pPr>
        <w:pStyle w:val="Heading2"/>
        <w:rPr>
          <w:i/>
          <w:noProof/>
          <w:color w:val="76923C" w:themeColor="accent3" w:themeShade="BF"/>
          <w:sz w:val="24"/>
          <w:szCs w:val="24"/>
          <w:rtl/>
        </w:rPr>
      </w:pPr>
      <w:bookmarkStart w:id="22" w:name="_Toc275493964"/>
      <w:r>
        <w:rPr>
          <w:rFonts w:hint="cs"/>
          <w:rtl/>
        </w:rPr>
        <w:t>דרישות תוכנ</w:t>
      </w:r>
      <w:bookmarkEnd w:id="22"/>
      <w:r w:rsidR="00643825">
        <w:rPr>
          <w:rFonts w:hint="cs"/>
          <w:rtl/>
        </w:rPr>
        <w:t>ה</w:t>
      </w:r>
    </w:p>
    <w:p w:rsidR="00643825" w:rsidRPr="00643825" w:rsidRDefault="00643825" w:rsidP="00643825">
      <w:pPr>
        <w:rPr>
          <w:i/>
          <w:noProof/>
          <w:color w:val="76923C" w:themeColor="accent3" w:themeShade="BF"/>
          <w:sz w:val="24"/>
          <w:szCs w:val="24"/>
        </w:rPr>
      </w:pPr>
      <w:r w:rsidRPr="00643825">
        <w:rPr>
          <w:rFonts w:hint="cs"/>
          <w:i/>
          <w:noProof/>
          <w:color w:val="76923C" w:themeColor="accent3" w:themeShade="BF"/>
          <w:sz w:val="24"/>
          <w:szCs w:val="24"/>
          <w:rtl/>
        </w:rPr>
        <w:t>דפדפן</w:t>
      </w:r>
    </w:p>
    <w:p w:rsidR="00A805D8" w:rsidRDefault="00A805D8" w:rsidP="00A805D8">
      <w:pPr>
        <w:pStyle w:val="Heading2"/>
        <w:rPr>
          <w:rtl/>
        </w:rPr>
      </w:pPr>
      <w:bookmarkStart w:id="23" w:name="_Toc275493965"/>
      <w:r>
        <w:rPr>
          <w:rFonts w:hint="cs"/>
          <w:rtl/>
        </w:rPr>
        <w:t>דרישות נוספות</w:t>
      </w:r>
      <w:bookmarkEnd w:id="23"/>
    </w:p>
    <w:p w:rsidR="00A805D8" w:rsidRDefault="00A805D8" w:rsidP="00A805D8">
      <w:pPr>
        <w:pStyle w:val="a"/>
        <w:rPr>
          <w:rtl/>
        </w:rPr>
      </w:pPr>
      <w:r w:rsidRPr="00517B87">
        <w:rPr>
          <w:rFonts w:hint="cs"/>
          <w:color w:val="17365D" w:themeColor="text2" w:themeShade="BF"/>
          <w:rtl/>
        </w:rPr>
        <w:t>אבטחה:</w:t>
      </w:r>
      <w:r w:rsidRPr="00517B87">
        <w:rPr>
          <w:rFonts w:hint="cs"/>
          <w:u w:val="none"/>
          <w:rtl/>
        </w:rPr>
        <w:t xml:space="preserve"> </w:t>
      </w:r>
      <w:r>
        <w:rPr>
          <w:rFonts w:hint="cs"/>
          <w:u w:val="none"/>
          <w:rtl/>
        </w:rPr>
        <w:t xml:space="preserve"> </w:t>
      </w:r>
      <w:r w:rsidRPr="00517B87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אבטחה מינימלית של </w:t>
      </w:r>
      <w:r w:rsidRPr="00517B87">
        <w:rPr>
          <w:i/>
          <w:iCs w:val="0"/>
          <w:color w:val="76923C" w:themeColor="accent3" w:themeShade="BF"/>
          <w:sz w:val="24"/>
          <w:szCs w:val="24"/>
          <w:u w:val="none"/>
        </w:rPr>
        <w:t>login/logout</w:t>
      </w:r>
      <w:r w:rsidR="00643825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>, בהמשך באחריות מחלקת המיחשוב</w:t>
      </w:r>
      <w:r w:rsidRPr="00517B87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>.</w:t>
      </w:r>
      <w:r>
        <w:rPr>
          <w:rFonts w:hint="cs"/>
          <w:rtl/>
        </w:rPr>
        <w:t xml:space="preserve"> </w:t>
      </w:r>
    </w:p>
    <w:p w:rsidR="00A805D8" w:rsidRDefault="00A805D8" w:rsidP="00A805D8">
      <w:pPr>
        <w:pStyle w:val="a"/>
        <w:rPr>
          <w:i/>
          <w:iCs w:val="0"/>
          <w:color w:val="76923C" w:themeColor="accent3" w:themeShade="BF"/>
          <w:sz w:val="24"/>
          <w:szCs w:val="24"/>
          <w:u w:val="none"/>
          <w:rtl/>
        </w:rPr>
      </w:pPr>
      <w:r w:rsidRPr="00517B87">
        <w:rPr>
          <w:rFonts w:hint="cs"/>
          <w:color w:val="17365D" w:themeColor="text2" w:themeShade="BF"/>
          <w:rtl/>
        </w:rPr>
        <w:t>נוחות שימוש:</w:t>
      </w:r>
      <w:r w:rsidRPr="00517B87">
        <w:rPr>
          <w:rFonts w:hint="cs"/>
          <w:u w:val="none"/>
          <w:rtl/>
        </w:rPr>
        <w:t xml:space="preserve"> </w:t>
      </w:r>
      <w:r>
        <w:rPr>
          <w:rFonts w:hint="cs"/>
          <w:u w:val="none"/>
          <w:rtl/>
        </w:rPr>
        <w:t xml:space="preserve"> </w:t>
      </w:r>
      <w:r w:rsidRPr="00517B87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>האתר יהיה מונגש ופשוט גם עבור אנשים עם קשיים ומוגבלויות שונות.</w:t>
      </w:r>
    </w:p>
    <w:p w:rsidR="00A805D8" w:rsidRPr="00641790" w:rsidRDefault="00A805D8" w:rsidP="00643825">
      <w:pPr>
        <w:pStyle w:val="a"/>
        <w:rPr>
          <w:rtl/>
        </w:rPr>
      </w:pPr>
      <w:r w:rsidRPr="00517B87">
        <w:rPr>
          <w:rFonts w:hint="cs"/>
          <w:color w:val="17365D" w:themeColor="text2" w:themeShade="BF"/>
          <w:rtl/>
        </w:rPr>
        <w:t>מסד נתונים:</w:t>
      </w:r>
      <w:r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  גדול ודינמי </w:t>
      </w:r>
      <w:r w:rsidR="00643825"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 xml:space="preserve">נתון בידי המוסד </w:t>
      </w:r>
      <w:r>
        <w:rPr>
          <w:rFonts w:hint="cs"/>
          <w:i/>
          <w:iCs w:val="0"/>
          <w:color w:val="76923C" w:themeColor="accent3" w:themeShade="BF"/>
          <w:sz w:val="24"/>
          <w:szCs w:val="24"/>
          <w:u w:val="none"/>
          <w:rtl/>
        </w:rPr>
        <w:t>בכדי לאפשר לשמור היסטוריה לאורך זמן.</w:t>
      </w:r>
    </w:p>
    <w:p w:rsidR="00A4126B" w:rsidRPr="002F482D" w:rsidRDefault="005C2A03" w:rsidP="00CC213E">
      <w:bookmarkStart w:id="24" w:name="_Toc275493967"/>
      <w:r>
        <w:rPr>
          <w:rFonts w:hint="cs"/>
          <w:rtl/>
        </w:rPr>
        <w:t xml:space="preserve"> </w:t>
      </w:r>
      <w:bookmarkEnd w:id="24"/>
    </w:p>
    <w:sectPr w:rsidR="00A4126B" w:rsidRPr="002F482D" w:rsidSect="00914A48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726" w:rsidRDefault="000F5726" w:rsidP="00ED54C8">
      <w:pPr>
        <w:spacing w:after="0" w:line="240" w:lineRule="auto"/>
      </w:pPr>
      <w:r>
        <w:separator/>
      </w:r>
    </w:p>
  </w:endnote>
  <w:endnote w:type="continuationSeparator" w:id="0">
    <w:p w:rsidR="000F5726" w:rsidRDefault="000F5726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178156919"/>
      <w:docPartObj>
        <w:docPartGallery w:val="Page Numbers (Bottom of Page)"/>
        <w:docPartUnique/>
      </w:docPartObj>
    </w:sdtPr>
    <w:sdtEndPr/>
    <w:sdtContent>
      <w:p w:rsidR="00F25BB0" w:rsidRDefault="00F25B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12C4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:rsidR="00F25BB0" w:rsidRDefault="00F25B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726" w:rsidRDefault="000F5726" w:rsidP="00ED54C8">
      <w:pPr>
        <w:spacing w:after="0" w:line="240" w:lineRule="auto"/>
      </w:pPr>
      <w:r>
        <w:separator/>
      </w:r>
    </w:p>
  </w:footnote>
  <w:footnote w:type="continuationSeparator" w:id="0">
    <w:p w:rsidR="000F5726" w:rsidRDefault="000F5726" w:rsidP="00ED54C8">
      <w:pPr>
        <w:spacing w:after="0" w:line="240" w:lineRule="auto"/>
      </w:pPr>
      <w:r>
        <w:continuationSeparator/>
      </w:r>
    </w:p>
  </w:footnote>
  <w:footnote w:id="1">
    <w:p w:rsidR="00F25BB0" w:rsidRDefault="00F25BB0">
      <w:pPr>
        <w:pStyle w:val="FootnoteText"/>
        <w:rPr>
          <w:rtl/>
        </w:rPr>
      </w:pPr>
    </w:p>
  </w:footnote>
  <w:footnote w:id="2">
    <w:p w:rsidR="00F25BB0" w:rsidRDefault="00F25BB0" w:rsidP="00F80C93">
      <w:pPr>
        <w:pStyle w:val="FootnoteText"/>
        <w:rPr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BB0" w:rsidRDefault="00F25BB0" w:rsidP="00262EEE">
    <w:pPr>
      <w:pStyle w:val="Header"/>
      <w:tabs>
        <w:tab w:val="left" w:pos="3836"/>
      </w:tabs>
      <w:rPr>
        <w:noProof/>
      </w:rPr>
    </w:pPr>
    <w:r>
      <w:rPr>
        <w:rFonts w:hint="cs"/>
        <w:noProof/>
        <w:rtl/>
      </w:rPr>
      <w:drawing>
        <wp:anchor distT="0" distB="0" distL="114300" distR="114300" simplePos="0" relativeHeight="251658240" behindDoc="1" locked="0" layoutInCell="1" allowOverlap="1" wp14:anchorId="0510280C" wp14:editId="57DD0E0E">
          <wp:simplePos x="0" y="0"/>
          <wp:positionH relativeFrom="column">
            <wp:posOffset>3981450</wp:posOffset>
          </wp:positionH>
          <wp:positionV relativeFrom="paragraph">
            <wp:posOffset>-447040</wp:posOffset>
          </wp:positionV>
          <wp:extent cx="2439785" cy="27432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r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9785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rtl/>
      </w:rPr>
      <w:tab/>
    </w:r>
    <w:r>
      <w:rPr>
        <w:noProof/>
        <w:rtl/>
      </w:rPr>
      <w:tab/>
    </w:r>
  </w:p>
  <w:p w:rsidR="00F25BB0" w:rsidRDefault="00F25BB0" w:rsidP="008B3C47">
    <w:pPr>
      <w:pStyle w:val="Header"/>
      <w:tabs>
        <w:tab w:val="left" w:pos="1781"/>
      </w:tabs>
      <w:rPr>
        <w:rtl/>
      </w:rPr>
    </w:pP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25.5pt;height:25.5pt;visibility:visible" o:bullet="t">
        <v:imagedata r:id="rId1" o:title="todo"/>
      </v:shape>
    </w:pict>
  </w:numPicBullet>
  <w:numPicBullet w:numPicBulletId="1">
    <w:pict>
      <v:shape id="_x0000_i1046" type="#_x0000_t75" style="width:20.5pt;height:19.5pt;visibility:visible;mso-wrap-style:square" o:bullet="t">
        <v:imagedata r:id="rId2" o:title=""/>
      </v:shape>
    </w:pict>
  </w:numPicBullet>
  <w:abstractNum w:abstractNumId="0" w15:restartNumberingAfterBreak="0">
    <w:nsid w:val="00502687"/>
    <w:multiLevelType w:val="hybridMultilevel"/>
    <w:tmpl w:val="0C10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5570"/>
    <w:multiLevelType w:val="hybridMultilevel"/>
    <w:tmpl w:val="F4482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D1D86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47967"/>
    <w:multiLevelType w:val="hybridMultilevel"/>
    <w:tmpl w:val="523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253C7"/>
    <w:multiLevelType w:val="hybridMultilevel"/>
    <w:tmpl w:val="03621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87FB9"/>
    <w:multiLevelType w:val="hybridMultilevel"/>
    <w:tmpl w:val="10481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D195E"/>
    <w:multiLevelType w:val="hybridMultilevel"/>
    <w:tmpl w:val="05B69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460336"/>
    <w:multiLevelType w:val="multilevel"/>
    <w:tmpl w:val="97AC35C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90" w:hanging="390"/>
      </w:pPr>
      <w:rPr>
        <w:rFonts w:hint="default"/>
        <w:color w:val="365F91" w:themeColor="accent1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9D18EF"/>
    <w:multiLevelType w:val="hybridMultilevel"/>
    <w:tmpl w:val="5E9AC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7026C"/>
    <w:multiLevelType w:val="hybridMultilevel"/>
    <w:tmpl w:val="643EF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A64398"/>
    <w:multiLevelType w:val="hybridMultilevel"/>
    <w:tmpl w:val="3DC06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CE70D2"/>
    <w:multiLevelType w:val="hybridMultilevel"/>
    <w:tmpl w:val="3DEA92FA"/>
    <w:lvl w:ilvl="0" w:tplc="74F441D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13"/>
  </w:num>
  <w:num w:numId="4">
    <w:abstractNumId w:val="25"/>
  </w:num>
  <w:num w:numId="5">
    <w:abstractNumId w:val="17"/>
  </w:num>
  <w:num w:numId="6">
    <w:abstractNumId w:val="3"/>
  </w:num>
  <w:num w:numId="7">
    <w:abstractNumId w:val="1"/>
  </w:num>
  <w:num w:numId="8">
    <w:abstractNumId w:val="5"/>
  </w:num>
  <w:num w:numId="9">
    <w:abstractNumId w:val="23"/>
  </w:num>
  <w:num w:numId="10">
    <w:abstractNumId w:val="27"/>
  </w:num>
  <w:num w:numId="11">
    <w:abstractNumId w:val="9"/>
  </w:num>
  <w:num w:numId="12">
    <w:abstractNumId w:val="22"/>
  </w:num>
  <w:num w:numId="13">
    <w:abstractNumId w:val="14"/>
  </w:num>
  <w:num w:numId="14">
    <w:abstractNumId w:val="8"/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14"/>
  </w:num>
  <w:num w:numId="21">
    <w:abstractNumId w:val="14"/>
  </w:num>
  <w:num w:numId="22">
    <w:abstractNumId w:val="21"/>
  </w:num>
  <w:num w:numId="23">
    <w:abstractNumId w:val="14"/>
  </w:num>
  <w:num w:numId="24">
    <w:abstractNumId w:val="24"/>
  </w:num>
  <w:num w:numId="25">
    <w:abstractNumId w:val="18"/>
  </w:num>
  <w:num w:numId="26">
    <w:abstractNumId w:val="2"/>
  </w:num>
  <w:num w:numId="27">
    <w:abstractNumId w:val="4"/>
  </w:num>
  <w:num w:numId="28">
    <w:abstractNumId w:val="26"/>
  </w:num>
  <w:num w:numId="29">
    <w:abstractNumId w:val="10"/>
  </w:num>
  <w:num w:numId="30">
    <w:abstractNumId w:val="20"/>
  </w:num>
  <w:num w:numId="31">
    <w:abstractNumId w:val="11"/>
  </w:num>
  <w:num w:numId="32">
    <w:abstractNumId w:val="19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823"/>
    <w:rsid w:val="00000635"/>
    <w:rsid w:val="00003823"/>
    <w:rsid w:val="00003B97"/>
    <w:rsid w:val="00006FAD"/>
    <w:rsid w:val="00017E0C"/>
    <w:rsid w:val="0002366D"/>
    <w:rsid w:val="000422AB"/>
    <w:rsid w:val="000433BE"/>
    <w:rsid w:val="00050EEF"/>
    <w:rsid w:val="00055EC8"/>
    <w:rsid w:val="00057693"/>
    <w:rsid w:val="00070EDA"/>
    <w:rsid w:val="00073019"/>
    <w:rsid w:val="00074382"/>
    <w:rsid w:val="00077D15"/>
    <w:rsid w:val="00081204"/>
    <w:rsid w:val="00081EAF"/>
    <w:rsid w:val="00083414"/>
    <w:rsid w:val="00090186"/>
    <w:rsid w:val="000957B8"/>
    <w:rsid w:val="000B07A9"/>
    <w:rsid w:val="000B3A18"/>
    <w:rsid w:val="000B54D2"/>
    <w:rsid w:val="000B66A5"/>
    <w:rsid w:val="000C502E"/>
    <w:rsid w:val="000C7F39"/>
    <w:rsid w:val="000D269C"/>
    <w:rsid w:val="000D26EA"/>
    <w:rsid w:val="000D51A4"/>
    <w:rsid w:val="000D6604"/>
    <w:rsid w:val="000E7FE7"/>
    <w:rsid w:val="000F1B46"/>
    <w:rsid w:val="000F5726"/>
    <w:rsid w:val="00101F7B"/>
    <w:rsid w:val="001021CF"/>
    <w:rsid w:val="001026C3"/>
    <w:rsid w:val="00117CD3"/>
    <w:rsid w:val="0012383B"/>
    <w:rsid w:val="0012472E"/>
    <w:rsid w:val="00124F67"/>
    <w:rsid w:val="00130E1A"/>
    <w:rsid w:val="00133E0F"/>
    <w:rsid w:val="00137039"/>
    <w:rsid w:val="00137F4B"/>
    <w:rsid w:val="00146436"/>
    <w:rsid w:val="00150140"/>
    <w:rsid w:val="0015511E"/>
    <w:rsid w:val="0016001F"/>
    <w:rsid w:val="0016691F"/>
    <w:rsid w:val="00190EDA"/>
    <w:rsid w:val="001A316A"/>
    <w:rsid w:val="001C09C5"/>
    <w:rsid w:val="001C1BB8"/>
    <w:rsid w:val="001E5D64"/>
    <w:rsid w:val="001F3264"/>
    <w:rsid w:val="0020720B"/>
    <w:rsid w:val="0020739E"/>
    <w:rsid w:val="002145B7"/>
    <w:rsid w:val="00216374"/>
    <w:rsid w:val="0022631F"/>
    <w:rsid w:val="00244B47"/>
    <w:rsid w:val="0024598A"/>
    <w:rsid w:val="00253CB0"/>
    <w:rsid w:val="00254104"/>
    <w:rsid w:val="00255A67"/>
    <w:rsid w:val="00262572"/>
    <w:rsid w:val="00262EEE"/>
    <w:rsid w:val="00273333"/>
    <w:rsid w:val="0027498C"/>
    <w:rsid w:val="0027769B"/>
    <w:rsid w:val="0028027A"/>
    <w:rsid w:val="00291998"/>
    <w:rsid w:val="0029262C"/>
    <w:rsid w:val="00293056"/>
    <w:rsid w:val="002A1364"/>
    <w:rsid w:val="002A28A3"/>
    <w:rsid w:val="002A34C4"/>
    <w:rsid w:val="002B1918"/>
    <w:rsid w:val="002B388D"/>
    <w:rsid w:val="002C2421"/>
    <w:rsid w:val="002D77DF"/>
    <w:rsid w:val="002E0FAC"/>
    <w:rsid w:val="002E1549"/>
    <w:rsid w:val="002F482D"/>
    <w:rsid w:val="002F513B"/>
    <w:rsid w:val="00322173"/>
    <w:rsid w:val="00341041"/>
    <w:rsid w:val="00342025"/>
    <w:rsid w:val="0034416D"/>
    <w:rsid w:val="00346099"/>
    <w:rsid w:val="00354267"/>
    <w:rsid w:val="00355281"/>
    <w:rsid w:val="003554C9"/>
    <w:rsid w:val="003570C5"/>
    <w:rsid w:val="00376ABE"/>
    <w:rsid w:val="003A7254"/>
    <w:rsid w:val="003B3DBA"/>
    <w:rsid w:val="003B4CCD"/>
    <w:rsid w:val="003C1601"/>
    <w:rsid w:val="003C53EB"/>
    <w:rsid w:val="003D25CB"/>
    <w:rsid w:val="003D5154"/>
    <w:rsid w:val="003E2970"/>
    <w:rsid w:val="003F387D"/>
    <w:rsid w:val="0040032C"/>
    <w:rsid w:val="00406215"/>
    <w:rsid w:val="004173E7"/>
    <w:rsid w:val="0042266D"/>
    <w:rsid w:val="00426FBE"/>
    <w:rsid w:val="00450C9B"/>
    <w:rsid w:val="004551E5"/>
    <w:rsid w:val="00456D31"/>
    <w:rsid w:val="00460FC5"/>
    <w:rsid w:val="00474CBD"/>
    <w:rsid w:val="00477B61"/>
    <w:rsid w:val="00486EC0"/>
    <w:rsid w:val="004A0CCA"/>
    <w:rsid w:val="004A39B7"/>
    <w:rsid w:val="004B2F04"/>
    <w:rsid w:val="004C3CE8"/>
    <w:rsid w:val="004C5722"/>
    <w:rsid w:val="004D3825"/>
    <w:rsid w:val="004D3E91"/>
    <w:rsid w:val="004D4A2B"/>
    <w:rsid w:val="004D6082"/>
    <w:rsid w:val="004F1F9F"/>
    <w:rsid w:val="004F5D76"/>
    <w:rsid w:val="00511789"/>
    <w:rsid w:val="005202FE"/>
    <w:rsid w:val="0052787F"/>
    <w:rsid w:val="00530DF7"/>
    <w:rsid w:val="00533D80"/>
    <w:rsid w:val="005354D7"/>
    <w:rsid w:val="00544390"/>
    <w:rsid w:val="005479F3"/>
    <w:rsid w:val="005651C8"/>
    <w:rsid w:val="00577A0E"/>
    <w:rsid w:val="00580FCD"/>
    <w:rsid w:val="0058636E"/>
    <w:rsid w:val="00590545"/>
    <w:rsid w:val="005954D8"/>
    <w:rsid w:val="005A11CE"/>
    <w:rsid w:val="005C2A03"/>
    <w:rsid w:val="005E1A36"/>
    <w:rsid w:val="005E648B"/>
    <w:rsid w:val="005F4BB3"/>
    <w:rsid w:val="00606FF4"/>
    <w:rsid w:val="0060782E"/>
    <w:rsid w:val="006109D1"/>
    <w:rsid w:val="00612C57"/>
    <w:rsid w:val="00615D25"/>
    <w:rsid w:val="00616F96"/>
    <w:rsid w:val="00630EA2"/>
    <w:rsid w:val="00641790"/>
    <w:rsid w:val="00641F78"/>
    <w:rsid w:val="00643825"/>
    <w:rsid w:val="00654243"/>
    <w:rsid w:val="0066313C"/>
    <w:rsid w:val="006704B9"/>
    <w:rsid w:val="00671681"/>
    <w:rsid w:val="00671EB2"/>
    <w:rsid w:val="00671EEF"/>
    <w:rsid w:val="00677EB3"/>
    <w:rsid w:val="006B1BE3"/>
    <w:rsid w:val="006B4FB9"/>
    <w:rsid w:val="006D119F"/>
    <w:rsid w:val="006E0EEB"/>
    <w:rsid w:val="006E24C7"/>
    <w:rsid w:val="006E26B9"/>
    <w:rsid w:val="00701C00"/>
    <w:rsid w:val="00706C79"/>
    <w:rsid w:val="0071206A"/>
    <w:rsid w:val="0071376D"/>
    <w:rsid w:val="0071480A"/>
    <w:rsid w:val="007153F6"/>
    <w:rsid w:val="00715F03"/>
    <w:rsid w:val="00717E7F"/>
    <w:rsid w:val="00723A4C"/>
    <w:rsid w:val="00724A8A"/>
    <w:rsid w:val="00763E1A"/>
    <w:rsid w:val="007725F8"/>
    <w:rsid w:val="00772DE1"/>
    <w:rsid w:val="007750A8"/>
    <w:rsid w:val="00786AD5"/>
    <w:rsid w:val="007A012F"/>
    <w:rsid w:val="007A16FD"/>
    <w:rsid w:val="007B1673"/>
    <w:rsid w:val="007B50AC"/>
    <w:rsid w:val="007B7F99"/>
    <w:rsid w:val="007C63EC"/>
    <w:rsid w:val="007D1294"/>
    <w:rsid w:val="007D3773"/>
    <w:rsid w:val="007D39A2"/>
    <w:rsid w:val="007D5204"/>
    <w:rsid w:val="007D5D8D"/>
    <w:rsid w:val="007E0A73"/>
    <w:rsid w:val="007E1AD3"/>
    <w:rsid w:val="007E685F"/>
    <w:rsid w:val="007F1786"/>
    <w:rsid w:val="007F6926"/>
    <w:rsid w:val="007F759B"/>
    <w:rsid w:val="00802C7B"/>
    <w:rsid w:val="00820AC7"/>
    <w:rsid w:val="00831756"/>
    <w:rsid w:val="00836AE1"/>
    <w:rsid w:val="00857DE6"/>
    <w:rsid w:val="00861C43"/>
    <w:rsid w:val="00865793"/>
    <w:rsid w:val="00870E15"/>
    <w:rsid w:val="0087220F"/>
    <w:rsid w:val="008777CC"/>
    <w:rsid w:val="00880193"/>
    <w:rsid w:val="008900B6"/>
    <w:rsid w:val="008902CB"/>
    <w:rsid w:val="00897E34"/>
    <w:rsid w:val="008B127B"/>
    <w:rsid w:val="008B12C4"/>
    <w:rsid w:val="008B3C47"/>
    <w:rsid w:val="008B5C71"/>
    <w:rsid w:val="008F3084"/>
    <w:rsid w:val="008F5734"/>
    <w:rsid w:val="00901192"/>
    <w:rsid w:val="009067FF"/>
    <w:rsid w:val="00914A48"/>
    <w:rsid w:val="00917BC2"/>
    <w:rsid w:val="00924F88"/>
    <w:rsid w:val="00930471"/>
    <w:rsid w:val="00936175"/>
    <w:rsid w:val="00936A05"/>
    <w:rsid w:val="009436CB"/>
    <w:rsid w:val="00950647"/>
    <w:rsid w:val="0095403A"/>
    <w:rsid w:val="0097634C"/>
    <w:rsid w:val="00992415"/>
    <w:rsid w:val="009A1ADC"/>
    <w:rsid w:val="009A40A0"/>
    <w:rsid w:val="009A7412"/>
    <w:rsid w:val="009B10FF"/>
    <w:rsid w:val="009B6F70"/>
    <w:rsid w:val="009E63FF"/>
    <w:rsid w:val="009F13F4"/>
    <w:rsid w:val="00A03593"/>
    <w:rsid w:val="00A06392"/>
    <w:rsid w:val="00A06C23"/>
    <w:rsid w:val="00A11880"/>
    <w:rsid w:val="00A20E0E"/>
    <w:rsid w:val="00A4126B"/>
    <w:rsid w:val="00A41812"/>
    <w:rsid w:val="00A41F76"/>
    <w:rsid w:val="00A4355F"/>
    <w:rsid w:val="00A60B71"/>
    <w:rsid w:val="00A614C2"/>
    <w:rsid w:val="00A6399F"/>
    <w:rsid w:val="00A6442C"/>
    <w:rsid w:val="00A67C43"/>
    <w:rsid w:val="00A75247"/>
    <w:rsid w:val="00A802D6"/>
    <w:rsid w:val="00A805D8"/>
    <w:rsid w:val="00A836A6"/>
    <w:rsid w:val="00A84D4E"/>
    <w:rsid w:val="00A929D4"/>
    <w:rsid w:val="00AA259A"/>
    <w:rsid w:val="00AA4D7C"/>
    <w:rsid w:val="00AC59A4"/>
    <w:rsid w:val="00AF73B1"/>
    <w:rsid w:val="00AF79F9"/>
    <w:rsid w:val="00B06B44"/>
    <w:rsid w:val="00B22B8B"/>
    <w:rsid w:val="00B51748"/>
    <w:rsid w:val="00B527EB"/>
    <w:rsid w:val="00B63655"/>
    <w:rsid w:val="00B63D28"/>
    <w:rsid w:val="00B8494E"/>
    <w:rsid w:val="00B919A1"/>
    <w:rsid w:val="00B93D66"/>
    <w:rsid w:val="00BB75D6"/>
    <w:rsid w:val="00BC358D"/>
    <w:rsid w:val="00BC3759"/>
    <w:rsid w:val="00BE0165"/>
    <w:rsid w:val="00BF538F"/>
    <w:rsid w:val="00C05183"/>
    <w:rsid w:val="00C060B1"/>
    <w:rsid w:val="00C30FDB"/>
    <w:rsid w:val="00C32DD0"/>
    <w:rsid w:val="00C330CD"/>
    <w:rsid w:val="00C45BBA"/>
    <w:rsid w:val="00C55E4F"/>
    <w:rsid w:val="00C759B0"/>
    <w:rsid w:val="00C840BB"/>
    <w:rsid w:val="00C87066"/>
    <w:rsid w:val="00C912D3"/>
    <w:rsid w:val="00C97917"/>
    <w:rsid w:val="00CA2653"/>
    <w:rsid w:val="00CA60EE"/>
    <w:rsid w:val="00CB211D"/>
    <w:rsid w:val="00CC1227"/>
    <w:rsid w:val="00CC213E"/>
    <w:rsid w:val="00CC494F"/>
    <w:rsid w:val="00CC6639"/>
    <w:rsid w:val="00CD0E1A"/>
    <w:rsid w:val="00CD4BFB"/>
    <w:rsid w:val="00CE1DC9"/>
    <w:rsid w:val="00CE2AC6"/>
    <w:rsid w:val="00CF0010"/>
    <w:rsid w:val="00D00A52"/>
    <w:rsid w:val="00D016E9"/>
    <w:rsid w:val="00D10ABB"/>
    <w:rsid w:val="00D304A5"/>
    <w:rsid w:val="00D31FCA"/>
    <w:rsid w:val="00D47764"/>
    <w:rsid w:val="00D518E1"/>
    <w:rsid w:val="00D53024"/>
    <w:rsid w:val="00D60276"/>
    <w:rsid w:val="00D72A48"/>
    <w:rsid w:val="00D74A02"/>
    <w:rsid w:val="00D93737"/>
    <w:rsid w:val="00D9482B"/>
    <w:rsid w:val="00D9773C"/>
    <w:rsid w:val="00DA169D"/>
    <w:rsid w:val="00DA3E74"/>
    <w:rsid w:val="00DA49E6"/>
    <w:rsid w:val="00DA6B0D"/>
    <w:rsid w:val="00DB2C1A"/>
    <w:rsid w:val="00DD4AC7"/>
    <w:rsid w:val="00DE3A08"/>
    <w:rsid w:val="00DF5D09"/>
    <w:rsid w:val="00DF73A9"/>
    <w:rsid w:val="00E437DD"/>
    <w:rsid w:val="00E47209"/>
    <w:rsid w:val="00E507A2"/>
    <w:rsid w:val="00E53A03"/>
    <w:rsid w:val="00E5621C"/>
    <w:rsid w:val="00E62FB6"/>
    <w:rsid w:val="00E77174"/>
    <w:rsid w:val="00E960E2"/>
    <w:rsid w:val="00EA2D05"/>
    <w:rsid w:val="00EA7D13"/>
    <w:rsid w:val="00EB7C45"/>
    <w:rsid w:val="00ED2CF5"/>
    <w:rsid w:val="00ED54C8"/>
    <w:rsid w:val="00ED58AB"/>
    <w:rsid w:val="00EE4FA3"/>
    <w:rsid w:val="00EE65AC"/>
    <w:rsid w:val="00EF6F90"/>
    <w:rsid w:val="00F20816"/>
    <w:rsid w:val="00F24904"/>
    <w:rsid w:val="00F24EFE"/>
    <w:rsid w:val="00F25BB0"/>
    <w:rsid w:val="00F341A5"/>
    <w:rsid w:val="00F8016D"/>
    <w:rsid w:val="00F80C93"/>
    <w:rsid w:val="00F82383"/>
    <w:rsid w:val="00F856A4"/>
    <w:rsid w:val="00F918DD"/>
    <w:rsid w:val="00FA17A9"/>
    <w:rsid w:val="00FA5516"/>
    <w:rsid w:val="00FB3A1C"/>
    <w:rsid w:val="00FB3AFB"/>
    <w:rsid w:val="00FB6084"/>
    <w:rsid w:val="00FB7B95"/>
    <w:rsid w:val="00FD1DF4"/>
    <w:rsid w:val="00FE2039"/>
    <w:rsid w:val="00FF5036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6777F9-A29B-424C-B5C0-1A7F1F60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17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A7D13"/>
    <w:rPr>
      <w:color w:val="0000FF" w:themeColor="hyperlink"/>
      <w:u w:val="single"/>
    </w:rPr>
  </w:style>
  <w:style w:type="table" w:styleId="TableGrid">
    <w:name w:val="Table Grid"/>
    <w:basedOn w:val="TableNormal"/>
    <w:rsid w:val="00577A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למילוי"/>
    <w:basedOn w:val="Normal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DefaultParagraphFont"/>
    <w:link w:val="a"/>
    <w:rsid w:val="00ED54C8"/>
    <w:rPr>
      <w:iCs/>
      <w:noProof/>
      <w:color w:val="FF000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ED54C8"/>
  </w:style>
  <w:style w:type="paragraph" w:styleId="Footer">
    <w:name w:val="footer"/>
    <w:basedOn w:val="Normal"/>
    <w:link w:val="FooterChar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4C8"/>
  </w:style>
  <w:style w:type="paragraph" w:customStyle="1" w:styleId="a0">
    <w:name w:val="הסברים"/>
    <w:basedOn w:val="Normal"/>
    <w:link w:val="Char0"/>
    <w:qFormat/>
    <w:rsid w:val="00ED54C8"/>
    <w:rPr>
      <w:i/>
      <w:iCs/>
      <w:color w:val="C00000"/>
    </w:rPr>
  </w:style>
  <w:style w:type="character" w:customStyle="1" w:styleId="Heading2Char">
    <w:name w:val="Heading 2 Char"/>
    <w:basedOn w:val="DefaultParagraphFont"/>
    <w:link w:val="Heading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DefaultParagraphFont"/>
    <w:link w:val="a0"/>
    <w:rsid w:val="00ED54C8"/>
    <w:rPr>
      <w:i/>
      <w:iCs/>
      <w:color w:val="C00000"/>
    </w:rPr>
  </w:style>
  <w:style w:type="paragraph" w:styleId="ListParagraph">
    <w:name w:val="List Paragraph"/>
    <w:basedOn w:val="Normal"/>
    <w:uiPriority w:val="34"/>
    <w:qFormat/>
    <w:rsid w:val="0054439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58A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TableNormal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TableNormal"/>
    <w:uiPriority w:val="63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DarkList-Accent1">
    <w:name w:val="Dark List Accent 1"/>
    <w:basedOn w:val="TableNormal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F32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2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2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TableNormal"/>
    <w:uiPriority w:val="63"/>
    <w:rsid w:val="0020739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9E63FF"/>
  </w:style>
  <w:style w:type="paragraph" w:styleId="FootnoteText">
    <w:name w:val="footnote text"/>
    <w:basedOn w:val="Normal"/>
    <w:link w:val="FootnoteTextChar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2A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2A4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06C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7BC7272-D867-4CD9-8757-96A605DC0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</Template>
  <TotalTime>1608</TotalTime>
  <Pages>6</Pages>
  <Words>945</Words>
  <Characters>5387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yagel</dc:creator>
  <cp:keywords>CTPClassification=CTP_NWR:VisualMarkings=</cp:keywords>
  <cp:lastModifiedBy>lior sapir</cp:lastModifiedBy>
  <cp:revision>29</cp:revision>
  <cp:lastPrinted>2015-02-22T09:52:00Z</cp:lastPrinted>
  <dcterms:created xsi:type="dcterms:W3CDTF">2016-03-18T18:54:00Z</dcterms:created>
  <dcterms:modified xsi:type="dcterms:W3CDTF">2016-04-09T15:48:00Z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  <property fmtid="{D5CDD505-2E9C-101B-9397-08002B2CF9AE}" pid="7" name="TitusGUID">
    <vt:lpwstr>2a299d08-21bc-431c-9162-077bdf9e62e3</vt:lpwstr>
  </property>
  <property fmtid="{D5CDD505-2E9C-101B-9397-08002B2CF9AE}" pid="8" name="CTP_TimeStamp">
    <vt:lpwstr>2016-03-18 18:37:16Z</vt:lpwstr>
  </property>
  <property fmtid="{D5CDD505-2E9C-101B-9397-08002B2CF9AE}" pid="9" name="CTP_BU">
    <vt:lpwstr>NA</vt:lpwstr>
  </property>
  <property fmtid="{D5CDD505-2E9C-101B-9397-08002B2CF9AE}" pid="10" name="CTP_IDSID">
    <vt:lpwstr>NA</vt:lpwstr>
  </property>
  <property fmtid="{D5CDD505-2E9C-101B-9397-08002B2CF9AE}" pid="11" name="CTP_WWID">
    <vt:lpwstr>NA</vt:lpwstr>
  </property>
  <property fmtid="{D5CDD505-2E9C-101B-9397-08002B2CF9AE}" pid="12" name="CTPClassification">
    <vt:lpwstr>CTP_NWR</vt:lpwstr>
  </property>
</Properties>
</file>